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9776F" w14:textId="3AD1F126" w:rsidR="004F4796" w:rsidRDefault="00146B40" w:rsidP="004F4796">
      <w:pPr>
        <w:pStyle w:val="GraphicAncho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31D0CE2" wp14:editId="201C01BB">
                <wp:simplePos x="0" y="0"/>
                <wp:positionH relativeFrom="column">
                  <wp:posOffset>-457200</wp:posOffset>
                </wp:positionH>
                <wp:positionV relativeFrom="paragraph">
                  <wp:posOffset>-499110</wp:posOffset>
                </wp:positionV>
                <wp:extent cx="7800975" cy="3505122"/>
                <wp:effectExtent l="0" t="0" r="9525" b="635"/>
                <wp:wrapNone/>
                <wp:docPr id="129" name="Group 12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3505122"/>
                          <a:chOff x="-1" y="-142943"/>
                          <a:chExt cx="7823237" cy="3506788"/>
                        </a:xfrm>
                      </wpg:grpSpPr>
                      <wps:wsp>
                        <wps:cNvPr id="2" name="Rectangle 2">
                          <a:extLst>
                            <a:ext uri="{FF2B5EF4-FFF2-40B4-BE49-F238E27FC236}">
                              <a16:creationId xmlns:a16="http://schemas.microsoft.com/office/drawing/2014/main" id="{326EC125-E93E-40BE-B55C-6E23058151C4}"/>
                            </a:ext>
                          </a:extLst>
                        </wps:cNvPr>
                        <wps:cNvSpPr/>
                        <wps:spPr>
                          <a:xfrm>
                            <a:off x="2762250" y="1781175"/>
                            <a:ext cx="5032330" cy="124029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4998032C-AD94-4468-92AD-813C55441BE0}"/>
                            </a:ext>
                          </a:extLst>
                        </wps:cNvPr>
                        <wps:cNvSpPr/>
                        <wps:spPr>
                          <a:xfrm>
                            <a:off x="-1" y="1780780"/>
                            <a:ext cx="7823237" cy="158306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1" name="Rectangle 4">
                          <a:extLst>
                            <a:ext uri="{FF2B5EF4-FFF2-40B4-BE49-F238E27FC236}">
                              <a16:creationId xmlns:a16="http://schemas.microsoft.com/office/drawing/2014/main" id="{7BC5FE86-2E8F-4B97-849C-CBEFA6E48077}"/>
                            </a:ext>
                          </a:extLst>
                        </wps:cNvPr>
                        <wps:cNvSpPr/>
                        <wps:spPr>
                          <a:xfrm>
                            <a:off x="0" y="-142943"/>
                            <a:ext cx="7790250" cy="19448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0DA061" id="Group 129" o:spid="_x0000_s1026" alt="&quot;&quot;" style="position:absolute;margin-left:-36pt;margin-top:-39.3pt;width:614.25pt;height:276pt;z-index:-251655168;mso-height-relative:margin" coordorigin=",-1429" coordsize="78232,35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">
  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  <v:rect id="Rectangle 3" o:spid="_x0000_s1028" style="position:absolute;top:17807;width:78232;height:15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  <v:rect id="Rectangle 4" o:spid="_x0000_s1029" style="position:absolute;top:-1429;width:77902;height:19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/v:group>
            </w:pict>
          </mc:Fallback>
        </mc:AlternateConten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2430"/>
        <w:gridCol w:w="6210"/>
      </w:tblGrid>
      <w:tr w:rsidR="00E37723" w:rsidRPr="004B4147" w14:paraId="72B5FB8C" w14:textId="77777777" w:rsidTr="00376F20">
        <w:trPr>
          <w:trHeight w:val="1969"/>
        </w:trPr>
        <w:tc>
          <w:tcPr>
            <w:tcW w:w="2160" w:type="dxa"/>
          </w:tcPr>
          <w:p w14:paraId="5327C2DA" w14:textId="77777777" w:rsidR="00E37723" w:rsidRPr="00BF1190" w:rsidRDefault="00E37723" w:rsidP="00FE715C">
            <w:r w:rsidRPr="00BF1190"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08BB8C84" wp14:editId="1DAF9CFF">
                      <wp:extent cx="1200150" cy="763363"/>
                      <wp:effectExtent l="0" t="0" r="0" b="17780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63363"/>
                                <a:chOff x="-47625" y="-19060"/>
                                <a:chExt cx="1200150" cy="754603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B289B37" w14:textId="1614AB5E" w:rsidR="00E37723" w:rsidRPr="00BF1190" w:rsidRDefault="00376F20" w:rsidP="004F4796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J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9A988C1" w14:textId="5DA1CD0A" w:rsidR="00E37723" w:rsidRPr="00BF1190" w:rsidRDefault="00376F20" w:rsidP="004F4796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T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447194" y="79767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BB8C84" id="Group 130" o:spid="_x0000_s1026" alt="&quot;&quot;" style="width:94.5pt;height:60.1pt;mso-position-horizontal-relative:char;mso-position-vertical-relative:line" coordorigin="-476,-190" coordsize="12001,7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7B289B37" w14:textId="1614AB5E" w:rsidR="00E37723" w:rsidRPr="00BF1190" w:rsidRDefault="00376F20" w:rsidP="004F4796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J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69A988C1" w14:textId="5DA1CD0A" w:rsidR="00E37723" w:rsidRPr="00BF1190" w:rsidRDefault="00376F20" w:rsidP="004F4796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T</w:t>
                              </w:r>
                            </w:p>
                          </w:txbxContent>
                        </v:textbox>
                      </v:shape>
                      <v:line id="Straight Connector 7" o:spid="_x0000_s1029" alt="&quot;&quot;" style="position:absolute;rotation:15;visibility:visible;mso-wrap-style:square" from="4471,797" to="4471,7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2"/>
          </w:tcPr>
          <w:p w14:paraId="376B03C1" w14:textId="402326F3" w:rsidR="00E37723" w:rsidRDefault="00376F20" w:rsidP="00B20DFA">
            <w:pPr>
              <w:pStyle w:val="Title"/>
            </w:pPr>
            <w:r>
              <w:t>Jonathan</w:t>
            </w:r>
          </w:p>
          <w:p w14:paraId="1F7BE5CC" w14:textId="0360E5AE" w:rsidR="00E37723" w:rsidRDefault="00376F20" w:rsidP="00B20DFA">
            <w:pPr>
              <w:pStyle w:val="Subtitle"/>
            </w:pPr>
            <w:r>
              <w:t>Taylor</w:t>
            </w:r>
          </w:p>
          <w:p w14:paraId="6F2B7F0D" w14:textId="2759BDF4" w:rsidR="00E37723" w:rsidRPr="009C7FDE" w:rsidRDefault="00376F20" w:rsidP="0084786E">
            <w:pPr>
              <w:pStyle w:val="Jobtitle"/>
            </w:pPr>
            <w:r>
              <w:t>Computer Science Graduate</w:t>
            </w:r>
          </w:p>
        </w:tc>
      </w:tr>
      <w:tr w:rsidR="00AB719B" w:rsidRPr="00997E86" w14:paraId="688ED39D" w14:textId="77777777" w:rsidTr="00376F20">
        <w:trPr>
          <w:trHeight w:val="439"/>
        </w:trPr>
        <w:tc>
          <w:tcPr>
            <w:tcW w:w="4590" w:type="dxa"/>
            <w:gridSpan w:val="2"/>
            <w:shd w:val="clear" w:color="auto" w:fill="auto"/>
            <w:vAlign w:val="center"/>
          </w:tcPr>
          <w:p w14:paraId="4A80245E" w14:textId="77777777" w:rsidR="00AB719B" w:rsidRPr="004447E8" w:rsidRDefault="00AB719B" w:rsidP="000C115E"/>
        </w:tc>
        <w:tc>
          <w:tcPr>
            <w:tcW w:w="6210" w:type="dxa"/>
            <w:vAlign w:val="center"/>
          </w:tcPr>
          <w:p w14:paraId="31000364" w14:textId="77777777" w:rsidR="00AB719B" w:rsidRDefault="00AB719B" w:rsidP="000C115E"/>
        </w:tc>
      </w:tr>
      <w:tr w:rsidR="00AB719B" w:rsidRPr="00997E86" w14:paraId="240BA04C" w14:textId="77777777" w:rsidTr="00376F20">
        <w:trPr>
          <w:trHeight w:val="439"/>
        </w:trPr>
        <w:tc>
          <w:tcPr>
            <w:tcW w:w="4590" w:type="dxa"/>
            <w:gridSpan w:val="2"/>
          </w:tcPr>
          <w:p w14:paraId="4A592865" w14:textId="01C2E251" w:rsidR="00AB719B" w:rsidRPr="009C3D9E" w:rsidRDefault="00AB719B" w:rsidP="00D35953">
            <w:pPr>
              <w:pStyle w:val="Contact"/>
            </w:pPr>
            <w:r w:rsidRPr="009C3D9E">
              <w:rPr>
                <w:noProof/>
              </w:rPr>
              <mc:AlternateContent>
                <mc:Choice Requires="wpg">
                  <w:drawing>
                    <wp:inline distT="0" distB="0" distL="0" distR="0" wp14:anchorId="0CF9F1F3" wp14:editId="6BC3A01C">
                      <wp:extent cx="176400" cy="176400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400" cy="176400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13ED81" id="Group 131" o:spid="_x0000_s1026" alt="Icon Phone" style="width:13.9pt;height:13.9pt;mso-position-horizontal-relative:char;mso-position-vertical-relative:line" coordorigin="5158,21295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  <w:r w:rsidRPr="009C3D9E">
              <w:t xml:space="preserve"> </w:t>
            </w:r>
            <w:r w:rsidR="00376F20">
              <w:t>+12054347006</w:t>
            </w:r>
          </w:p>
        </w:tc>
        <w:tc>
          <w:tcPr>
            <w:tcW w:w="6210" w:type="dxa"/>
          </w:tcPr>
          <w:p w14:paraId="596F75EB" w14:textId="4AFFAC98" w:rsidR="00AB719B" w:rsidRPr="009C3D9E" w:rsidRDefault="00AB719B" w:rsidP="00D35953">
            <w:pPr>
              <w:pStyle w:val="Contact"/>
            </w:pPr>
          </w:p>
        </w:tc>
      </w:tr>
      <w:tr w:rsidR="00AB719B" w:rsidRPr="00997E86" w14:paraId="0B2E2CDA" w14:textId="77777777" w:rsidTr="00376F20">
        <w:trPr>
          <w:trHeight w:val="439"/>
        </w:trPr>
        <w:tc>
          <w:tcPr>
            <w:tcW w:w="4590" w:type="dxa"/>
            <w:gridSpan w:val="2"/>
          </w:tcPr>
          <w:p w14:paraId="6D115AF9" w14:textId="040C0D10" w:rsidR="00AB719B" w:rsidRPr="009C3D9E" w:rsidRDefault="00AB719B" w:rsidP="00D35953">
            <w:pPr>
              <w:pStyle w:val="Contact"/>
            </w:pPr>
            <w:r w:rsidRPr="009C3D9E">
              <w:rPr>
                <w:noProof/>
              </w:rPr>
              <mc:AlternateContent>
                <mc:Choice Requires="wpg">
                  <w:drawing>
                    <wp:inline distT="0" distB="0" distL="0" distR="0" wp14:anchorId="4AE25226" wp14:editId="67765EEF">
                      <wp:extent cx="176400" cy="176400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400" cy="176400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35C92D" id="Group 137" o:spid="_x0000_s1026" alt="Icon Email" style="width:13.9pt;height:13.9pt;mso-position-horizontal-relative:char;mso-position-vertical-relative:line" coordorigin="5158,2402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  <w:r w:rsidRPr="009C3D9E">
              <w:t xml:space="preserve"> </w:t>
            </w:r>
            <w:hyperlink r:id="rId16" w:history="1">
              <w:r w:rsidR="00376F20" w:rsidRPr="00376F20">
                <w:t>jontaylor091@gmail.com</w:t>
              </w:r>
            </w:hyperlink>
          </w:p>
        </w:tc>
        <w:tc>
          <w:tcPr>
            <w:tcW w:w="6210" w:type="dxa"/>
          </w:tcPr>
          <w:p w14:paraId="4DDBFAB7" w14:textId="02C13986" w:rsidR="00AB719B" w:rsidRPr="009C3D9E" w:rsidRDefault="00AB719B" w:rsidP="00D35953">
            <w:pPr>
              <w:pStyle w:val="Contact"/>
            </w:pPr>
          </w:p>
        </w:tc>
      </w:tr>
      <w:tr w:rsidR="00AB719B" w:rsidRPr="00CD2FD2" w14:paraId="7C579CC2" w14:textId="77777777" w:rsidTr="00376F20">
        <w:trPr>
          <w:trHeight w:val="439"/>
        </w:trPr>
        <w:tc>
          <w:tcPr>
            <w:tcW w:w="4590" w:type="dxa"/>
            <w:gridSpan w:val="2"/>
          </w:tcPr>
          <w:p w14:paraId="057B7008" w14:textId="660E3DFA" w:rsidR="00AB719B" w:rsidRPr="009C3D9E" w:rsidRDefault="00AB719B" w:rsidP="00D35953">
            <w:pPr>
              <w:pStyle w:val="Contact"/>
            </w:pPr>
            <w:r w:rsidRPr="009C3D9E">
              <w:rPr>
                <w:noProof/>
              </w:rPr>
              <mc:AlternateContent>
                <mc:Choice Requires="wpg">
                  <w:drawing>
                    <wp:inline distT="0" distB="0" distL="0" distR="0" wp14:anchorId="4324DC94" wp14:editId="782EE6DD">
                      <wp:extent cx="176400" cy="176400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400" cy="176400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7699D4" id="Group 140" o:spid="_x0000_s1026" alt="Icon Location" style="width:13.9pt;height:13.9pt;mso-position-horizontal-relative:char;mso-position-vertical-relative:line" coordorigin="5158,26764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">
                        <v:imagedata r:id="rId19" o:title="Icon Location"/>
                      </v:shape>
                      <w10:anchorlock/>
                    </v:group>
                  </w:pict>
                </mc:Fallback>
              </mc:AlternateContent>
            </w:r>
            <w:r w:rsidRPr="009C3D9E">
              <w:t xml:space="preserve"> </w:t>
            </w:r>
            <w:r w:rsidR="00376F20">
              <w:t>Pelham, AL, USA</w:t>
            </w:r>
          </w:p>
        </w:tc>
        <w:tc>
          <w:tcPr>
            <w:tcW w:w="6210" w:type="dxa"/>
          </w:tcPr>
          <w:p w14:paraId="6B85854C" w14:textId="1F297851" w:rsidR="00AB719B" w:rsidRPr="009C3D9E" w:rsidRDefault="00AB719B" w:rsidP="00D35953">
            <w:pPr>
              <w:pStyle w:val="Contact"/>
            </w:pPr>
          </w:p>
        </w:tc>
      </w:tr>
      <w:tr w:rsidR="00AB719B" w:rsidRPr="00997E86" w14:paraId="4A75663A" w14:textId="77777777" w:rsidTr="00376F20">
        <w:trPr>
          <w:trHeight w:val="439"/>
        </w:trPr>
        <w:tc>
          <w:tcPr>
            <w:tcW w:w="4590" w:type="dxa"/>
            <w:gridSpan w:val="2"/>
          </w:tcPr>
          <w:p w14:paraId="4825AAE6" w14:textId="335257DB" w:rsidR="00AB719B" w:rsidRPr="009C3D9E" w:rsidRDefault="00AB719B" w:rsidP="00D35953">
            <w:pPr>
              <w:pStyle w:val="Contact"/>
            </w:pPr>
            <w:r w:rsidRPr="009C3D9E">
              <w:rPr>
                <w:noProof/>
              </w:rPr>
              <mc:AlternateContent>
                <mc:Choice Requires="wpg">
                  <w:drawing>
                    <wp:inline distT="0" distB="0" distL="0" distR="0" wp14:anchorId="3A5BA8F7" wp14:editId="696DEF28">
                      <wp:extent cx="176400" cy="176400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400" cy="176400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51C452" id="Group 143" o:spid="_x0000_s1026" alt="Icon LinkedIn" style="width:13.9pt;height:13.9pt;mso-position-horizontal-relative:char;mso-position-vertical-relative:line" coordorigin="5158,2949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">
      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">
                        <v:imagedata r:id="rId22" o:title="Call center"/>
                      </v:shape>
                      <w10:anchorlock/>
                    </v:group>
                  </w:pict>
                </mc:Fallback>
              </mc:AlternateContent>
            </w:r>
            <w:r w:rsidRPr="009C3D9E">
              <w:t xml:space="preserve"> </w:t>
            </w:r>
            <w:r w:rsidR="00376F20">
              <w:t>linkedin.com/in/jonathan-taylor-746ba8195/</w:t>
            </w:r>
          </w:p>
        </w:tc>
        <w:tc>
          <w:tcPr>
            <w:tcW w:w="6210" w:type="dxa"/>
          </w:tcPr>
          <w:p w14:paraId="681A0D19" w14:textId="646FCDF6" w:rsidR="00AB719B" w:rsidRPr="009C3D9E" w:rsidRDefault="00AB719B" w:rsidP="00D35953">
            <w:pPr>
              <w:pStyle w:val="Contact"/>
            </w:pPr>
          </w:p>
        </w:tc>
      </w:tr>
      <w:tr w:rsidR="00376F20" w:rsidRPr="00997E86" w14:paraId="05C51C2A" w14:textId="77777777" w:rsidTr="00376F20">
        <w:trPr>
          <w:trHeight w:val="439"/>
        </w:trPr>
        <w:tc>
          <w:tcPr>
            <w:tcW w:w="4590" w:type="dxa"/>
            <w:gridSpan w:val="2"/>
          </w:tcPr>
          <w:p w14:paraId="14DF995D" w14:textId="2029DEAD" w:rsidR="00376F20" w:rsidRPr="009C3D9E" w:rsidRDefault="00376F20" w:rsidP="00D35953">
            <w:pPr>
              <w:pStyle w:val="Contact"/>
            </w:pPr>
            <w:r w:rsidRPr="009C3D9E">
              <w:rPr>
                <w:noProof/>
              </w:rPr>
              <mc:AlternateContent>
                <mc:Choice Requires="wpg">
                  <w:drawing>
                    <wp:inline distT="0" distB="0" distL="0" distR="0" wp14:anchorId="5FBF92C8" wp14:editId="536EE26A">
                      <wp:extent cx="176400" cy="176400"/>
                      <wp:effectExtent l="0" t="0" r="0" b="0"/>
                      <wp:docPr id="8" name="Group 8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400" cy="176400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9" name="Rectangle 9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6D2DCA" id="Group 8" o:spid="_x0000_s1026" alt="Icon Website" style="width:13.9pt;height:13.9pt;mso-position-horizontal-relative:char;mso-position-vertical-relative:line" coordorigin="5158,34968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">
                      <v:rect id="Rectangle 9" o:spid="_x0000_s1027" alt="&quot;&quot;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">
                        <v:imagedata r:id="rId25" o:title="Link"/>
                      </v:shape>
                      <w10:anchorlock/>
                    </v:group>
                  </w:pict>
                </mc:Fallback>
              </mc:AlternateContent>
            </w:r>
            <w:r w:rsidRPr="009C3D9E">
              <w:t xml:space="preserve"> </w:t>
            </w:r>
            <w:r>
              <w:t>github.com/</w:t>
            </w:r>
            <w:proofErr w:type="spellStart"/>
            <w:r>
              <w:t>Jtmonument</w:t>
            </w:r>
            <w:proofErr w:type="spellEnd"/>
          </w:p>
        </w:tc>
        <w:tc>
          <w:tcPr>
            <w:tcW w:w="6210" w:type="dxa"/>
          </w:tcPr>
          <w:p w14:paraId="610B338A" w14:textId="3092F935" w:rsidR="00376F20" w:rsidRPr="009C3D9E" w:rsidRDefault="00376F20" w:rsidP="00D35953">
            <w:pPr>
              <w:pStyle w:val="Contact"/>
            </w:pPr>
          </w:p>
        </w:tc>
      </w:tr>
      <w:tr w:rsidR="00376F20" w:rsidRPr="00997E86" w14:paraId="2E6B323A" w14:textId="77777777" w:rsidTr="00376F20">
        <w:trPr>
          <w:trHeight w:val="439"/>
        </w:trPr>
        <w:tc>
          <w:tcPr>
            <w:tcW w:w="4590" w:type="dxa"/>
            <w:gridSpan w:val="2"/>
            <w:vAlign w:val="center"/>
          </w:tcPr>
          <w:p w14:paraId="75D6215D" w14:textId="22300CDA" w:rsidR="00376F20" w:rsidRPr="009C3D9E" w:rsidRDefault="00376F20" w:rsidP="00D35953">
            <w:pPr>
              <w:pStyle w:val="Contact"/>
            </w:pPr>
          </w:p>
        </w:tc>
        <w:tc>
          <w:tcPr>
            <w:tcW w:w="6210" w:type="dxa"/>
          </w:tcPr>
          <w:p w14:paraId="32CAF023" w14:textId="77777777" w:rsidR="00376F20" w:rsidRPr="009C3D9E" w:rsidRDefault="00376F20" w:rsidP="00D35953">
            <w:pPr>
              <w:pStyle w:val="Contact"/>
            </w:pPr>
          </w:p>
        </w:tc>
      </w:tr>
      <w:tr w:rsidR="00376F20" w:rsidRPr="00997E86" w14:paraId="069C16F4" w14:textId="77777777" w:rsidTr="00376F20">
        <w:trPr>
          <w:trHeight w:val="780"/>
        </w:trPr>
        <w:tc>
          <w:tcPr>
            <w:tcW w:w="10800" w:type="dxa"/>
            <w:gridSpan w:val="3"/>
          </w:tcPr>
          <w:p w14:paraId="2869D1C0" w14:textId="46668149" w:rsidR="00376F20" w:rsidRDefault="00FB3B73" w:rsidP="00B20DFA">
            <w:pPr>
              <w:pStyle w:val="Heading1"/>
            </w:pPr>
            <w:r>
              <w:t>dear hiring manager</w:t>
            </w:r>
            <w:r w:rsidR="00376F20">
              <w:t>,</w:t>
            </w:r>
          </w:p>
          <w:p w14:paraId="7EA08252" w14:textId="14C9AFEE" w:rsidR="00376F20" w:rsidRDefault="00146B40" w:rsidP="00EF23BC">
            <w:r>
              <w:t>Are you looking for a</w:t>
            </w:r>
            <w:r w:rsidR="00EC22FF">
              <w:t>/an</w:t>
            </w:r>
            <w:r>
              <w:t xml:space="preserve"> [job title] with:</w:t>
            </w:r>
          </w:p>
          <w:p w14:paraId="7A7BF76C" w14:textId="77777777" w:rsidR="00146B40" w:rsidRDefault="00146B40" w:rsidP="00146B40">
            <w:pPr>
              <w:pStyle w:val="ListBullet"/>
            </w:pPr>
            <w:r>
              <w:t>Hackathon experience?</w:t>
            </w:r>
          </w:p>
          <w:p w14:paraId="00CFF694" w14:textId="77777777" w:rsidR="00146B40" w:rsidRDefault="00146B40" w:rsidP="00146B40">
            <w:pPr>
              <w:pStyle w:val="ListBullet"/>
            </w:pPr>
            <w:r>
              <w:t>7+ years of experience working with Java?</w:t>
            </w:r>
          </w:p>
          <w:p w14:paraId="4533477C" w14:textId="77777777" w:rsidR="00146B40" w:rsidRPr="00F76D98" w:rsidRDefault="00146B40" w:rsidP="00146B40">
            <w:pPr>
              <w:pStyle w:val="ListBullet"/>
            </w:pPr>
            <w:r>
              <w:t>Knowledge of DevOps principles and practices?</w:t>
            </w:r>
          </w:p>
          <w:p w14:paraId="5B4A30F8" w14:textId="77777777" w:rsidR="00146B40" w:rsidRPr="00F76D98" w:rsidRDefault="00146B40" w:rsidP="00146B40">
            <w:pPr>
              <w:pStyle w:val="ListBullet"/>
            </w:pPr>
            <w:r>
              <w:t>Open-source contribution to GitHub repositories?</w:t>
            </w:r>
          </w:p>
          <w:p w14:paraId="484585FE" w14:textId="77777777" w:rsidR="00146B40" w:rsidRPr="00F76D98" w:rsidRDefault="00146B40" w:rsidP="00146B40">
            <w:pPr>
              <w:pStyle w:val="ListBullet"/>
            </w:pPr>
            <w:r>
              <w:t>Excellent application of data structures and algorithms?</w:t>
            </w:r>
          </w:p>
          <w:p w14:paraId="2B999BEE" w14:textId="1840DBFC" w:rsidR="00146B40" w:rsidRDefault="00146B40" w:rsidP="00146B40">
            <w:r>
              <w:t xml:space="preserve">If so, then you need look no further. You will see from my enclosed resume that I meet </w:t>
            </w:r>
            <w:proofErr w:type="gramStart"/>
            <w:r>
              <w:t>all of</w:t>
            </w:r>
            <w:proofErr w:type="gramEnd"/>
            <w:r>
              <w:t xml:space="preserve"> these qualifications and more.</w:t>
            </w:r>
          </w:p>
          <w:p w14:paraId="4E6EB0B1" w14:textId="77777777" w:rsidR="00146B40" w:rsidRDefault="00146B40" w:rsidP="00146B40">
            <w:r>
              <w:t xml:space="preserve">I am a rather enthusiastic individual looking to gain professional experience in my field. The pandemic has disadvantaged me, as I was unable to gain this professional experience. Despite this setback, I took it upon myself to fill in the gaps of experience by improving upon my knowledge and skills via my own projects and through contributions to GitHub and Stack Overflow. I confidently consider myself </w:t>
            </w:r>
            <w:proofErr w:type="gramStart"/>
            <w:r>
              <w:t>a valuable asset</w:t>
            </w:r>
            <w:proofErr w:type="gramEnd"/>
            <w:r>
              <w:t>, but it is not the best idea for there to be only one valuable asset, so I take time to build up those around me as well, and more often than not, they succeed. If you are looking for a task-driven self-learner yet also a team-player who does not neglect his teammates, then I am here to please.</w:t>
            </w:r>
          </w:p>
          <w:p w14:paraId="077D4EDF" w14:textId="77777777" w:rsidR="00146B40" w:rsidRDefault="00146B40" w:rsidP="00146B40">
            <w:r>
              <w:t>I would very much like to discuss opportunities with [Company name].</w:t>
            </w:r>
          </w:p>
          <w:sdt>
            <w:sdtPr>
              <w:id w:val="1007951469"/>
              <w:placeholder>
                <w:docPart w:val="3052B713355A4A2680E588644FCBBCEA"/>
              </w:placeholder>
              <w:temporary/>
              <w:showingPlcHdr/>
              <w15:appearance w15:val="hidden"/>
            </w:sdtPr>
            <w:sdtContent>
              <w:p w14:paraId="6E581871" w14:textId="43D5088F" w:rsidR="00376F20" w:rsidRDefault="00146B40" w:rsidP="00EF23BC">
                <w:r>
                  <w:t>Thank you for taking the time to review my resume. I look forward to talking with you.</w:t>
                </w:r>
              </w:p>
            </w:sdtContent>
          </w:sdt>
          <w:p w14:paraId="44AE9EC9" w14:textId="77777777" w:rsidR="00376F20" w:rsidRDefault="00000000" w:rsidP="00EF23BC">
            <w:pPr>
              <w:pStyle w:val="Heading2"/>
            </w:pPr>
            <w:sdt>
              <w:sdtPr>
                <w:id w:val="-1301306744"/>
                <w:placeholder>
                  <w:docPart w:val="F6A413F1B68F4CAB81A89BC29132DC26"/>
                </w:placeholder>
                <w:temporary/>
                <w:showingPlcHdr/>
                <w15:appearance w15:val="hidden"/>
              </w:sdtPr>
              <w:sdtContent>
                <w:r w:rsidR="00376F20">
                  <w:t>Sincerely,</w:t>
                </w:r>
              </w:sdtContent>
            </w:sdt>
          </w:p>
          <w:p w14:paraId="6172A7CC" w14:textId="5B468C86" w:rsidR="00376F20" w:rsidRPr="00997E86" w:rsidRDefault="00146B40" w:rsidP="00146B40">
            <w:pPr>
              <w:pStyle w:val="Heading2"/>
            </w:pPr>
            <w:r>
              <w:t>Jonathan Taylor</w:t>
            </w:r>
          </w:p>
        </w:tc>
      </w:tr>
      <w:tr w:rsidR="00376F20" w:rsidRPr="00997E86" w14:paraId="147AE03C" w14:textId="77777777" w:rsidTr="00376F20">
        <w:tc>
          <w:tcPr>
            <w:tcW w:w="10800" w:type="dxa"/>
            <w:gridSpan w:val="3"/>
          </w:tcPr>
          <w:p w14:paraId="5914F7FF" w14:textId="4B8E51E5" w:rsidR="00376F20" w:rsidRPr="006C2DFF" w:rsidRDefault="00376F20" w:rsidP="00EF23BC">
            <w:pPr>
              <w:pStyle w:val="Heading2"/>
            </w:pPr>
          </w:p>
        </w:tc>
      </w:tr>
    </w:tbl>
    <w:p w14:paraId="48F9152B" w14:textId="77777777" w:rsidR="005A20B8" w:rsidRDefault="005A20B8"/>
    <w:sectPr w:rsidR="005A20B8" w:rsidSect="00C777FF"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595D1" w14:textId="77777777" w:rsidR="00942194" w:rsidRDefault="00942194" w:rsidP="00B21D64">
      <w:pPr>
        <w:spacing w:after="0" w:line="240" w:lineRule="auto"/>
      </w:pPr>
      <w:r>
        <w:separator/>
      </w:r>
    </w:p>
  </w:endnote>
  <w:endnote w:type="continuationSeparator" w:id="0">
    <w:p w14:paraId="01D237AB" w14:textId="77777777" w:rsidR="00942194" w:rsidRDefault="00942194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9DD95" w14:textId="77777777" w:rsidR="00942194" w:rsidRDefault="00942194" w:rsidP="00B21D64">
      <w:pPr>
        <w:spacing w:after="0" w:line="240" w:lineRule="auto"/>
      </w:pPr>
      <w:r>
        <w:separator/>
      </w:r>
    </w:p>
  </w:footnote>
  <w:footnote w:type="continuationSeparator" w:id="0">
    <w:p w14:paraId="21F2AC3F" w14:textId="77777777" w:rsidR="00942194" w:rsidRDefault="00942194" w:rsidP="00B21D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1963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71499654">
    <w:abstractNumId w:val="6"/>
  </w:num>
  <w:num w:numId="2" w16cid:durableId="1320882609">
    <w:abstractNumId w:val="8"/>
  </w:num>
  <w:num w:numId="3" w16cid:durableId="1402293965">
    <w:abstractNumId w:val="5"/>
  </w:num>
  <w:num w:numId="4" w16cid:durableId="225069849">
    <w:abstractNumId w:val="2"/>
  </w:num>
  <w:num w:numId="5" w16cid:durableId="160706253">
    <w:abstractNumId w:val="4"/>
  </w:num>
  <w:num w:numId="6" w16cid:durableId="1773551149">
    <w:abstractNumId w:val="7"/>
  </w:num>
  <w:num w:numId="7" w16cid:durableId="1165513479">
    <w:abstractNumId w:val="0"/>
  </w:num>
  <w:num w:numId="8" w16cid:durableId="1707102729">
    <w:abstractNumId w:val="1"/>
  </w:num>
  <w:num w:numId="9" w16cid:durableId="1933201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F20"/>
    <w:rsid w:val="000161E1"/>
    <w:rsid w:val="00021303"/>
    <w:rsid w:val="000778CB"/>
    <w:rsid w:val="000815F4"/>
    <w:rsid w:val="000C115E"/>
    <w:rsid w:val="000D1308"/>
    <w:rsid w:val="000D212B"/>
    <w:rsid w:val="00107E81"/>
    <w:rsid w:val="00117AE5"/>
    <w:rsid w:val="00144072"/>
    <w:rsid w:val="00146B40"/>
    <w:rsid w:val="00195AB3"/>
    <w:rsid w:val="001C6469"/>
    <w:rsid w:val="0021475C"/>
    <w:rsid w:val="002A6C6F"/>
    <w:rsid w:val="0036228A"/>
    <w:rsid w:val="00376F20"/>
    <w:rsid w:val="00393F62"/>
    <w:rsid w:val="003C0BB5"/>
    <w:rsid w:val="004067B9"/>
    <w:rsid w:val="004103C0"/>
    <w:rsid w:val="004447E8"/>
    <w:rsid w:val="00452292"/>
    <w:rsid w:val="004865C2"/>
    <w:rsid w:val="004A2147"/>
    <w:rsid w:val="004B4147"/>
    <w:rsid w:val="004F4796"/>
    <w:rsid w:val="00552F9B"/>
    <w:rsid w:val="005636A7"/>
    <w:rsid w:val="00590B34"/>
    <w:rsid w:val="005A20B8"/>
    <w:rsid w:val="005B7DB3"/>
    <w:rsid w:val="005D169F"/>
    <w:rsid w:val="005D6BB4"/>
    <w:rsid w:val="0061400D"/>
    <w:rsid w:val="00621B5C"/>
    <w:rsid w:val="006B05E2"/>
    <w:rsid w:val="006B58D2"/>
    <w:rsid w:val="006C2DFF"/>
    <w:rsid w:val="006F0F5C"/>
    <w:rsid w:val="007571B5"/>
    <w:rsid w:val="007772B1"/>
    <w:rsid w:val="007D0492"/>
    <w:rsid w:val="008424CE"/>
    <w:rsid w:val="0084786E"/>
    <w:rsid w:val="00890F1A"/>
    <w:rsid w:val="00896BAC"/>
    <w:rsid w:val="008E2197"/>
    <w:rsid w:val="00942194"/>
    <w:rsid w:val="0096497B"/>
    <w:rsid w:val="00997E86"/>
    <w:rsid w:val="009A04CA"/>
    <w:rsid w:val="009B04C4"/>
    <w:rsid w:val="009B7D45"/>
    <w:rsid w:val="009C3D9E"/>
    <w:rsid w:val="009C7FDE"/>
    <w:rsid w:val="009F0BA0"/>
    <w:rsid w:val="00A21AF8"/>
    <w:rsid w:val="00A6425D"/>
    <w:rsid w:val="00A96376"/>
    <w:rsid w:val="00AB719B"/>
    <w:rsid w:val="00AF0D13"/>
    <w:rsid w:val="00AF2C9A"/>
    <w:rsid w:val="00B03ED5"/>
    <w:rsid w:val="00B21D64"/>
    <w:rsid w:val="00B42CEE"/>
    <w:rsid w:val="00B73E22"/>
    <w:rsid w:val="00B879C0"/>
    <w:rsid w:val="00BB7CE4"/>
    <w:rsid w:val="00BC33C3"/>
    <w:rsid w:val="00BF0DAF"/>
    <w:rsid w:val="00BF1190"/>
    <w:rsid w:val="00C05345"/>
    <w:rsid w:val="00C344AA"/>
    <w:rsid w:val="00C37B1A"/>
    <w:rsid w:val="00C777FF"/>
    <w:rsid w:val="00CD2FD2"/>
    <w:rsid w:val="00D12DFD"/>
    <w:rsid w:val="00D25AF9"/>
    <w:rsid w:val="00D35953"/>
    <w:rsid w:val="00D62B7E"/>
    <w:rsid w:val="00DC3282"/>
    <w:rsid w:val="00E22248"/>
    <w:rsid w:val="00E30DDF"/>
    <w:rsid w:val="00E37723"/>
    <w:rsid w:val="00EC22FF"/>
    <w:rsid w:val="00EF23BC"/>
    <w:rsid w:val="00FA1DB7"/>
    <w:rsid w:val="00FB3B73"/>
    <w:rsid w:val="00FE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1C2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CEE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84786E"/>
    <w:pPr>
      <w:spacing w:before="120"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84786E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9C3D9E"/>
    <w:pPr>
      <w:spacing w:before="40" w:after="40" w:line="240" w:lineRule="auto"/>
    </w:pPr>
    <w:rPr>
      <w:rFonts w:ascii="Arial" w:hAnsi="Arial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9C3D9E"/>
    <w:rPr>
      <w:rFonts w:ascii="Arial" w:hAnsi="Arial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paragraph" w:customStyle="1" w:styleId="GraphicAnchor">
    <w:name w:val="Graphic Anchor"/>
    <w:basedOn w:val="Normal"/>
    <w:qFormat/>
    <w:rsid w:val="000815F4"/>
    <w:pPr>
      <w:spacing w:after="0" w:line="240" w:lineRule="auto"/>
    </w:pPr>
    <w:rPr>
      <w:sz w:val="2"/>
    </w:rPr>
  </w:style>
  <w:style w:type="character" w:styleId="Hyperlink">
    <w:name w:val="Hyperlink"/>
    <w:basedOn w:val="DefaultParagraphFont"/>
    <w:uiPriority w:val="99"/>
    <w:unhideWhenUsed/>
    <w:rsid w:val="00376F20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sv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sv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hyperlink" Target="mailto:jontaylor091@gmail.com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image" Target="media/image14.sv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image" Target="media/image12.png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ta\AppData\Local\Packages\Microsoft.Office.Desktop_8wekyb3d8bbwe\LocalCache\Roaming\Microsoft\Templates\Modern%20initials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A413F1B68F4CAB81A89BC29132D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AB474-A7B3-4776-B810-37BBC606B12F}"/>
      </w:docPartPr>
      <w:docPartBody>
        <w:p w:rsidR="00717F1B" w:rsidRDefault="00092249" w:rsidP="00092249">
          <w:pPr>
            <w:pStyle w:val="F6A413F1B68F4CAB81A89BC29132DC26"/>
          </w:pPr>
          <w:r>
            <w:t>Sincerely,</w:t>
          </w:r>
        </w:p>
      </w:docPartBody>
    </w:docPart>
    <w:docPart>
      <w:docPartPr>
        <w:name w:val="3052B713355A4A2680E588644FCBB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14AF-8387-4091-961A-1AD1645EFBDA}"/>
      </w:docPartPr>
      <w:docPartBody>
        <w:p w:rsidR="00717F1B" w:rsidRDefault="00092249" w:rsidP="00092249">
          <w:pPr>
            <w:pStyle w:val="3052B713355A4A2680E588644FCBBCEA"/>
          </w:pPr>
          <w:r>
            <w:t>Thank you for taking the time to review my resume. I look forward to talking with you.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249"/>
    <w:rsid w:val="0001176A"/>
    <w:rsid w:val="00092249"/>
    <w:rsid w:val="002B4020"/>
    <w:rsid w:val="00717F1B"/>
    <w:rsid w:val="00BA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A413F1B68F4CAB81A89BC29132DC26">
    <w:name w:val="F6A413F1B68F4CAB81A89BC29132DC26"/>
    <w:rsid w:val="00092249"/>
  </w:style>
  <w:style w:type="paragraph" w:customStyle="1" w:styleId="3052B713355A4A2680E588644FCBBCEA">
    <w:name w:val="3052B713355A4A2680E588644FCBBCEA"/>
    <w:rsid w:val="000922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84CDA72-BE00-4897-96E4-31CDB8AB7F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CC67BA-592F-46F3-AA4E-13CFBCF37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76BAB4-7F82-481E-B120-48023216D98C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cover letter</Template>
  <TotalTime>0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2022-07-19T22:07:00Z</dcterms:created>
  <dcterms:modified xsi:type="dcterms:W3CDTF">2022-07-20T19:13:00Z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