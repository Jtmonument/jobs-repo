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55"/>
        <w:gridCol w:w="3964"/>
      </w:tblGrid>
      <w:tr w:rsidR="00D46B53" w:rsidRPr="00A862B4" w14:paraId="0427CAF5" w14:textId="77777777" w:rsidTr="005209F2">
        <w:trPr>
          <w:trHeight w:val="1995"/>
        </w:trPr>
        <w:tc>
          <w:tcPr>
            <w:tcW w:w="11619" w:type="dxa"/>
            <w:gridSpan w:val="2"/>
            <w:shd w:val="clear" w:color="auto" w:fill="000000" w:themeFill="text1"/>
            <w:vAlign w:val="center"/>
          </w:tcPr>
          <w:p w14:paraId="19845118" w14:textId="5C75663F" w:rsidR="00D46B53" w:rsidRPr="00A862B4" w:rsidRDefault="00BA53C5" w:rsidP="000B7FB6">
            <w:pPr>
              <w:spacing w:after="0" w:line="384" w:lineRule="auto"/>
              <w:jc w:val="center"/>
              <w:rPr>
                <w:rFonts w:ascii="Cambria" w:eastAsia="Noto Serif JP" w:hAnsi="Cambria" w:cs="Open Sans"/>
                <w:b/>
                <w:bCs/>
                <w:color w:val="FFFFFF" w:themeColor="background1"/>
                <w:spacing w:val="20"/>
                <w:sz w:val="20"/>
                <w:szCs w:val="20"/>
              </w:rPr>
            </w:pPr>
            <w:r w:rsidRPr="00A862B4">
              <w:rPr>
                <w:rFonts w:ascii="Cambria" w:eastAsia="Noto Serif JP" w:hAnsi="Cambria" w:cs="Open Sans"/>
                <w:noProof/>
                <w:color w:val="FFFFFF" w:themeColor="background1"/>
                <w:spacing w:val="40"/>
                <w:sz w:val="48"/>
                <w:szCs w:val="48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463B7977" wp14:editId="25E5E205">
                      <wp:simplePos x="0" y="0"/>
                      <wp:positionH relativeFrom="margin">
                        <wp:posOffset>3355340</wp:posOffset>
                      </wp:positionH>
                      <wp:positionV relativeFrom="paragraph">
                        <wp:posOffset>540385</wp:posOffset>
                      </wp:positionV>
                      <wp:extent cx="50292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292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E81D17" id="Straight Connector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2pt,42.55pt" to="303.8pt,4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" strokecolor="white [3212]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B7FB6" w:rsidRPr="00A862B4">
              <w:rPr>
                <w:rFonts w:ascii="Cambria" w:eastAsia="Noto Serif JP" w:hAnsi="Cambria" w:cs="Open Sans"/>
                <w:color w:val="FFFFFF" w:themeColor="background1"/>
                <w:spacing w:val="40"/>
                <w:sz w:val="52"/>
                <w:szCs w:val="52"/>
              </w:rPr>
              <w:t>JONATHAN TAYLOR</w:t>
            </w:r>
          </w:p>
        </w:tc>
      </w:tr>
      <w:tr w:rsidR="00DD3FB1" w:rsidRPr="00A862B4" w14:paraId="74FEA425" w14:textId="77777777" w:rsidTr="005209F2">
        <w:tblPrEx>
          <w:tblLook w:val="04A0" w:firstRow="1" w:lastRow="0" w:firstColumn="1" w:lastColumn="0" w:noHBand="0" w:noVBand="1"/>
        </w:tblPrEx>
        <w:trPr>
          <w:trHeight w:val="13169"/>
        </w:trPr>
        <w:tc>
          <w:tcPr>
            <w:tcW w:w="7655" w:type="dxa"/>
          </w:tcPr>
          <w:tbl>
            <w:tblPr>
              <w:tblStyle w:val="TableGrid"/>
              <w:tblW w:w="739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394"/>
            </w:tblGrid>
            <w:tr w:rsidR="00DD3FB1" w:rsidRPr="00A862B4" w14:paraId="2A3CE738" w14:textId="77777777" w:rsidTr="005209F2">
              <w:trPr>
                <w:trHeight w:val="256"/>
              </w:trPr>
              <w:tc>
                <w:tcPr>
                  <w:tcW w:w="7394" w:type="dxa"/>
                  <w:shd w:val="clear" w:color="auto" w:fill="FFFFFF" w:themeFill="background1"/>
                  <w:vAlign w:val="center"/>
                </w:tcPr>
                <w:p w14:paraId="05A1C631" w14:textId="77777777" w:rsidR="00DD3FB1" w:rsidRPr="00A862B4" w:rsidRDefault="00DD3FB1" w:rsidP="005E1E7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FFFFFF" w:themeColor="background1"/>
                      <w:sz w:val="20"/>
                      <w:szCs w:val="20"/>
                    </w:rPr>
                  </w:pPr>
                </w:p>
              </w:tc>
            </w:tr>
            <w:tr w:rsidR="00DD3FB1" w:rsidRPr="00A862B4" w14:paraId="5B5CA2BC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7ACB111E" w14:textId="77777777" w:rsidR="00DD3FB1" w:rsidRPr="00A862B4" w:rsidRDefault="00DD3FB1" w:rsidP="00AD69C3">
                  <w:pPr>
                    <w:spacing w:after="0"/>
                    <w:rPr>
                      <w:rFonts w:ascii="Cambria" w:eastAsia="Noto Serif JP" w:hAnsi="Cambria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  <w:t xml:space="preserve"> </w:t>
                  </w:r>
                </w:p>
              </w:tc>
            </w:tr>
            <w:tr w:rsidR="00DD3FB1" w:rsidRPr="00A862B4" w14:paraId="0DB0EAB3" w14:textId="77777777" w:rsidTr="005209F2">
              <w:trPr>
                <w:trHeight w:val="58"/>
              </w:trPr>
              <w:tc>
                <w:tcPr>
                  <w:tcW w:w="7394" w:type="dxa"/>
                  <w:shd w:val="clear" w:color="auto" w:fill="FFFFFF" w:themeFill="background1"/>
                  <w:vAlign w:val="bottom"/>
                </w:tcPr>
                <w:p w14:paraId="5300F20D" w14:textId="60780632" w:rsidR="00C17479" w:rsidRPr="00A862B4" w:rsidRDefault="00157082" w:rsidP="00C17479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Fonts w:ascii="Cambria" w:eastAsia="Noto Serif JP" w:hAnsi="Cambria" w:cs="Catamaran"/>
                      <w:color w:val="262626" w:themeColor="text1" w:themeTint="D9"/>
                    </w:rPr>
                  </w:pPr>
                  <w:r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A proactive, e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nthusiastic</w:t>
                  </w:r>
                  <w:r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, detail-oriented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c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omputer </w:t>
                  </w:r>
                  <w:r w:rsidR="008A7CA9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s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cience </w:t>
                  </w:r>
                  <w:r w:rsidR="0068706A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graduate 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with </w:t>
                  </w:r>
                  <w:r w:rsidR="00D13E3D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7</w:t>
                  </w:r>
                  <w:r w:rsidR="000B7FB6" w:rsidRPr="00A862B4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years of experience in Java</w:t>
                  </w:r>
                  <w:r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as well as several years of experience in other languages.</w:t>
                  </w:r>
                  <w:r w:rsidR="00793372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I am a great listener who loves people. I thrive in teams as well as when I am alone. </w:t>
                  </w:r>
                  <w:r w:rsidR="00E968C2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Those on GitHub and Stack</w:t>
                  </w:r>
                  <w:r w:rsidR="00522447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 xml:space="preserve"> </w:t>
                  </w:r>
                  <w:r w:rsidR="00E968C2">
                    <w:rPr>
                      <w:rFonts w:ascii="Cambria" w:eastAsia="Noto Serif JP" w:hAnsi="Cambria" w:cs="Catamaran"/>
                      <w:color w:val="262626" w:themeColor="text1" w:themeTint="D9"/>
                    </w:rPr>
                    <w:t>Overflow can attest to this.</w:t>
                  </w:r>
                </w:p>
                <w:p w14:paraId="0BDBE370" w14:textId="25629BD5" w:rsidR="00C17479" w:rsidRPr="00A862B4" w:rsidRDefault="00C17479" w:rsidP="00C17479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Fonts w:ascii="Cambria" w:eastAsia="Noto Serif JP" w:hAnsi="Cambria" w:cs="Catamaran"/>
                      <w:color w:val="262626" w:themeColor="text1" w:themeTint="D9"/>
                    </w:rPr>
                  </w:pPr>
                </w:p>
              </w:tc>
            </w:tr>
            <w:tr w:rsidR="00DD3FB1" w:rsidRPr="00A862B4" w14:paraId="143AC2F2" w14:textId="77777777" w:rsidTr="005209F2">
              <w:trPr>
                <w:trHeight w:val="726"/>
              </w:trPr>
              <w:tc>
                <w:tcPr>
                  <w:tcW w:w="7394" w:type="dxa"/>
                  <w:shd w:val="clear" w:color="auto" w:fill="FFFFFF" w:themeFill="background1"/>
                </w:tcPr>
                <w:p w14:paraId="46D013AE" w14:textId="79C56939" w:rsidR="00C17479" w:rsidRPr="00A862B4" w:rsidRDefault="00C17479" w:rsidP="00C17479">
                  <w:pPr>
                    <w:spacing w:after="0"/>
                    <w:rPr>
                      <w:rStyle w:val="documentskn-mlg1parentContainerleft-box"/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EXPERIENCE</w:t>
                  </w:r>
                </w:p>
                <w:p w14:paraId="5A08937A" w14:textId="4EEE7A8A" w:rsidR="00CA4F98" w:rsidRPr="00A25C71" w:rsidRDefault="00CA4F98" w:rsidP="00CA4F98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Jan 2020 — Sep 2020 </w:t>
                  </w:r>
                  <w:r w:rsidR="00A25C71"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Student AV/Tech Assistant</w:t>
                  </w:r>
                  <w:r w:rsidR="00A25C71" w:rsidRP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Troy University</w:t>
                  </w:r>
                </w:p>
                <w:p w14:paraId="6C730EC1" w14:textId="77777777" w:rsidR="003914E7" w:rsidRPr="00A862B4" w:rsidRDefault="00CA4F98" w:rsidP="00396089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atLeast"/>
                    <w:ind w:left="527" w:right="340" w:hanging="357"/>
                    <w:contextualSpacing w:val="0"/>
                    <w:rPr>
                      <w:rFonts w:ascii="Cambria" w:eastAsia="Open Sans" w:hAnsi="Cambria" w:cs="Open Sans"/>
                      <w:b/>
                      <w:bCs/>
                      <w:color w:val="000000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>Setting up equipment for events on campus</w:t>
                  </w:r>
                </w:p>
                <w:p w14:paraId="70277BFF" w14:textId="7FD6B5D5" w:rsidR="00724DEF" w:rsidRPr="00A862B4" w:rsidRDefault="00724DEF" w:rsidP="003914E7">
                  <w:pPr>
                    <w:spacing w:after="80" w:line="280" w:lineRule="atLeast"/>
                    <w:ind w:right="340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>2020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Auburn Hackathon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</w:rPr>
                    <w:t xml:space="preserve"> | Auburn, AL</w:t>
                  </w:r>
                </w:p>
                <w:p w14:paraId="63C1ADBE" w14:textId="4A0E9C05" w:rsidR="00CA4F98" w:rsidRPr="00A862B4" w:rsidRDefault="00724DEF" w:rsidP="00CA4F9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 xml:space="preserve">creating </w:t>
                  </w:r>
                  <w:r w:rsidR="006E077E">
                    <w:rPr>
                      <w:rFonts w:ascii="Cambria" w:eastAsia="Noto Serif JP" w:hAnsi="Cambria" w:cs="Catamaran"/>
                    </w:rPr>
                    <w:t xml:space="preserve">a </w:t>
                  </w:r>
                  <w:r w:rsidRPr="00A862B4">
                    <w:rPr>
                      <w:rFonts w:ascii="Cambria" w:eastAsia="Noto Serif JP" w:hAnsi="Cambria" w:cs="Catamaran"/>
                    </w:rPr>
                    <w:t>game in C++ that</w:t>
                  </w:r>
                  <w:r w:rsidR="006E077E">
                    <w:rPr>
                      <w:rFonts w:ascii="Cambria" w:eastAsia="Noto Serif JP" w:hAnsi="Cambria" w:cs="Catamaran"/>
                    </w:rPr>
                    <w:t xml:space="preserve"> disturbs</w:t>
                  </w:r>
                  <w:r w:rsidRPr="00A862B4">
                    <w:rPr>
                      <w:rFonts w:ascii="Cambria" w:eastAsia="Noto Serif JP" w:hAnsi="Cambria" w:cs="Catamaran"/>
                    </w:rPr>
                    <w:t xml:space="preserve"> PC functionality</w:t>
                  </w:r>
                </w:p>
                <w:p w14:paraId="0F892711" w14:textId="130D2792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2019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Troy Hackathon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Troy, AL</w:t>
                  </w:r>
                </w:p>
                <w:p w14:paraId="1BAC7212" w14:textId="2E8CBBAD" w:rsidR="00724DEF" w:rsidRPr="00A862B4" w:rsidRDefault="00724DEF" w:rsidP="00724DEF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 xml:space="preserve">working on frontend that meets backend of model adoption </w:t>
                  </w:r>
                  <w:proofErr w:type="gramStart"/>
                  <w:r w:rsidRPr="00A862B4">
                    <w:rPr>
                      <w:rFonts w:ascii="Cambria" w:eastAsia="Noto Serif JP" w:hAnsi="Cambria" w:cs="Catamaran"/>
                    </w:rPr>
                    <w:t>website</w:t>
                  </w:r>
                  <w:r w:rsidR="002F20D8">
                    <w:rPr>
                      <w:rFonts w:ascii="Cambria" w:eastAsia="Noto Serif JP" w:hAnsi="Cambria" w:cs="Catamaran"/>
                    </w:rPr>
                    <w:t>;</w:t>
                  </w:r>
                  <w:proofErr w:type="gramEnd"/>
                  <w:r w:rsidR="002F20D8">
                    <w:rPr>
                      <w:rFonts w:ascii="Cambria" w:eastAsia="Noto Serif JP" w:hAnsi="Cambria" w:cs="Catamaran"/>
                    </w:rPr>
                    <w:t xml:space="preserve"> Bootstrap, CSS, HTML</w:t>
                  </w:r>
                </w:p>
                <w:p w14:paraId="41A0ED89" w14:textId="5C318359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2018 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UAB Programming Competition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</w:t>
                  </w:r>
                  <w:r w:rsidR="00CA4F98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Birmingham, AL</w:t>
                  </w:r>
                </w:p>
                <w:p w14:paraId="55C5882B" w14:textId="46E80253" w:rsidR="00724DEF" w:rsidRPr="00A862B4" w:rsidRDefault="00CA4F98" w:rsidP="00724DEF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 xml:space="preserve">timely </w:t>
                  </w:r>
                  <w:r w:rsidR="00724DEF" w:rsidRPr="00A862B4">
                    <w:rPr>
                      <w:rFonts w:ascii="Cambria" w:eastAsia="Noto Serif JP" w:hAnsi="Cambria" w:cs="Catamaran"/>
                    </w:rPr>
                    <w:t>solving various programming problem</w:t>
                  </w:r>
                  <w:r w:rsidR="002F20D8">
                    <w:rPr>
                      <w:rFonts w:ascii="Cambria" w:eastAsia="Noto Serif JP" w:hAnsi="Cambria" w:cs="Catamaran"/>
                    </w:rPr>
                    <w:t>s;</w:t>
                  </w:r>
                  <w:r w:rsidR="00724DEF" w:rsidRPr="00A862B4">
                    <w:rPr>
                      <w:rFonts w:ascii="Cambria" w:eastAsia="Noto Serif JP" w:hAnsi="Cambria" w:cs="Catamaran"/>
                    </w:rPr>
                    <w:t xml:space="preserve"> Java</w:t>
                  </w:r>
                </w:p>
                <w:p w14:paraId="7793DB91" w14:textId="3582DA35" w:rsidR="00724DEF" w:rsidRPr="00A862B4" w:rsidRDefault="00724DEF" w:rsidP="00724DEF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June 2017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—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Present</w:t>
                  </w:r>
                  <w:r w:rsidR="00C84842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Cashier/Cook </w:t>
                  </w:r>
                  <w:r w:rsidR="00A25C71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|</w:t>
                  </w: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McAlister’s Deli </w:t>
                  </w:r>
                </w:p>
                <w:p w14:paraId="28DCDF0F" w14:textId="689C181A" w:rsidR="00130422" w:rsidRDefault="00724DEF" w:rsidP="00130422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A862B4">
                    <w:rPr>
                      <w:rFonts w:ascii="Cambria" w:eastAsia="Noto Serif JP" w:hAnsi="Cambria" w:cs="Catamaran"/>
                    </w:rPr>
                    <w:t>helping and engaging with customers and team members</w:t>
                  </w:r>
                </w:p>
                <w:p w14:paraId="47559C26" w14:textId="6C29719C" w:rsidR="00130422" w:rsidRPr="00130422" w:rsidRDefault="00130422" w:rsidP="00130422">
                  <w:pPr>
                    <w:spacing w:after="80" w:line="280" w:lineRule="exact"/>
                    <w:ind w:right="340"/>
                    <w:rPr>
                      <w:rFonts w:ascii="Cambria" w:eastAsia="Noto Serif JP" w:hAnsi="Cambria" w:cs="Catamaran"/>
                      <w:b/>
                      <w:bCs/>
                    </w:rPr>
                  </w:pPr>
                  <w:r w:rsidRPr="00130422">
                    <w:rPr>
                      <w:rFonts w:ascii="Cambria" w:eastAsia="Noto Serif JP" w:hAnsi="Cambria" w:cs="Catamaran"/>
                      <w:b/>
                      <w:bCs/>
                    </w:rPr>
                    <w:t>December 2021 — May 2022 | Computer Science Club Web Master</w:t>
                  </w:r>
                </w:p>
                <w:p w14:paraId="62300E29" w14:textId="686A44A8" w:rsidR="00130422" w:rsidRPr="00130422" w:rsidRDefault="00130422" w:rsidP="0067004E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130422">
                    <w:rPr>
                      <w:rFonts w:ascii="Cambria" w:eastAsia="Noto Serif JP" w:hAnsi="Cambria" w:cs="Catamaran"/>
                    </w:rPr>
                    <w:t>maintaining the Computer Science club website</w:t>
                  </w:r>
                  <w:r w:rsidR="002F20D8">
                    <w:rPr>
                      <w:rFonts w:ascii="Cambria" w:eastAsia="Noto Serif JP" w:hAnsi="Cambria" w:cs="Catamaran"/>
                    </w:rPr>
                    <w:t xml:space="preserve"> and club activities</w:t>
                  </w:r>
                </w:p>
                <w:p w14:paraId="4D131F49" w14:textId="5DD11455" w:rsidR="00CA4F98" w:rsidRPr="00A862B4" w:rsidRDefault="00130422" w:rsidP="00CA4F98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PROJECTS</w:t>
                  </w:r>
                </w:p>
                <w:p w14:paraId="6BD58ACE" w14:textId="64134316" w:rsidR="003914E7" w:rsidRPr="00A862B4" w:rsidRDefault="006E077E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Restaurant Database | GitHub Repository: </w:t>
                  </w:r>
                  <w:proofErr w:type="spellStart"/>
                  <w:r w:rsidR="008173FF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Jtmonument</w:t>
                  </w:r>
                  <w:proofErr w:type="spellEnd"/>
                  <w:r w:rsidR="008173FF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/</w:t>
                  </w:r>
                  <w:proofErr w:type="spellStart"/>
                  <w:r w:rsidRPr="006E077E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sql</w:t>
                  </w:r>
                  <w:proofErr w:type="spellEnd"/>
                  <w:r w:rsidRPr="006E077E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-database-project</w:t>
                  </w:r>
                </w:p>
                <w:p w14:paraId="7A3AEA2F" w14:textId="2B0CDFDB" w:rsidR="003914E7" w:rsidRPr="008173FF" w:rsidRDefault="006E077E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8173FF">
                    <w:rPr>
                      <w:rFonts w:ascii="Cambria" w:eastAsia="Noto Serif JP" w:hAnsi="Cambria" w:cs="Catamaran"/>
                    </w:rPr>
                    <w:t>Complete with functions, triggers, and EER Diagrams</w:t>
                  </w:r>
                  <w:r w:rsidR="00DA75AC" w:rsidRPr="008173FF">
                    <w:rPr>
                      <w:rFonts w:ascii="Cambria" w:eastAsia="Noto Serif JP" w:hAnsi="Cambria" w:cs="Catamaran"/>
                    </w:rPr>
                    <w:t xml:space="preserve">, </w:t>
                  </w:r>
                  <w:r w:rsidR="00D13E3D">
                    <w:rPr>
                      <w:rFonts w:ascii="Cambria" w:eastAsia="Noto Serif JP" w:hAnsi="Cambria" w:cs="Catamaran"/>
                    </w:rPr>
                    <w:t xml:space="preserve">MySQL, </w:t>
                  </w:r>
                  <w:r w:rsidR="00DA75AC" w:rsidRPr="008173FF">
                    <w:rPr>
                      <w:rFonts w:ascii="Cambria" w:eastAsia="Noto Serif JP" w:hAnsi="Cambria" w:cs="Catamaran"/>
                    </w:rPr>
                    <w:t>MySQL Workbench</w:t>
                  </w:r>
                </w:p>
                <w:p w14:paraId="4136F5E6" w14:textId="09E4DBFE" w:rsidR="003914E7" w:rsidRPr="00A862B4" w:rsidRDefault="00CD5488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Spring </w:t>
                  </w:r>
                  <w:r w:rsidR="002F20D8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Projects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GitHub Repository: </w:t>
                  </w:r>
                  <w:proofErr w:type="spellStart"/>
                  <w:r w:rsidR="008173FF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Jtmonument</w:t>
                  </w:r>
                  <w:proofErr w:type="spellEnd"/>
                  <w:r w:rsidR="008173FF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/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spring-</w:t>
                  </w:r>
                  <w:r w:rsidR="002F20D8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repos</w:t>
                  </w:r>
                </w:p>
                <w:p w14:paraId="748456E3" w14:textId="0A95C3DA" w:rsidR="003914E7" w:rsidRPr="008173FF" w:rsidRDefault="002F20D8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8173FF">
                    <w:rPr>
                      <w:rFonts w:ascii="Cambria" w:eastAsia="Noto Serif JP" w:hAnsi="Cambria" w:cs="Catamaran"/>
                    </w:rPr>
                    <w:t xml:space="preserve">Maven, H2 Database, JPA, Web, </w:t>
                  </w:r>
                  <w:proofErr w:type="spellStart"/>
                  <w:r w:rsidRPr="008173FF">
                    <w:rPr>
                      <w:rFonts w:ascii="Cambria" w:eastAsia="Noto Serif JP" w:hAnsi="Cambria" w:cs="Catamaran"/>
                    </w:rPr>
                    <w:t>Thymeleaf</w:t>
                  </w:r>
                  <w:proofErr w:type="spellEnd"/>
                  <w:r w:rsidR="008C4463" w:rsidRPr="008173FF">
                    <w:rPr>
                      <w:rFonts w:ascii="Cambria" w:eastAsia="Noto Serif JP" w:hAnsi="Cambria" w:cs="Catamaran"/>
                    </w:rPr>
                    <w:t>, HATEOAS, REST API</w:t>
                  </w:r>
                </w:p>
                <w:p w14:paraId="288B5384" w14:textId="1BFBF736" w:rsidR="00057F74" w:rsidRDefault="00057F74" w:rsidP="00057F74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057F7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Open-source Java Algorithms | GitHub Repository: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057F7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The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Algorithms</w:t>
                  </w:r>
                  <w:proofErr w:type="spellEnd"/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/Java</w:t>
                  </w:r>
                </w:p>
                <w:p w14:paraId="2C4795E8" w14:textId="4E8315E5" w:rsidR="00057F74" w:rsidRPr="008173FF" w:rsidRDefault="00057F74" w:rsidP="00057F7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Style w:val="documentskn-mlg1parentContainerleft-box"/>
                      <w:rFonts w:ascii="Cambria" w:eastAsia="Noto Serif JP" w:hAnsi="Cambria" w:cs="Catamaran"/>
                    </w:rPr>
                  </w:pPr>
                  <w:r w:rsidRPr="008173FF">
                    <w:rPr>
                      <w:rFonts w:ascii="Cambria" w:eastAsia="Noto Serif JP" w:hAnsi="Cambria" w:cs="Catamaran"/>
                    </w:rPr>
                    <w:t>Topological Sort PR #3060, JUnit5</w:t>
                  </w:r>
                </w:p>
                <w:p w14:paraId="1406369B" w14:textId="6F870A32" w:rsidR="003914E7" w:rsidRPr="00A862B4" w:rsidRDefault="00CD5488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Japan Travel Website | GitHub Repository: </w:t>
                  </w:r>
                  <w:proofErr w:type="spellStart"/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japan</w:t>
                  </w:r>
                  <w:proofErr w:type="spellEnd"/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-travel-website</w:t>
                  </w:r>
                </w:p>
                <w:p w14:paraId="022835F2" w14:textId="6805EC39" w:rsidR="003914E7" w:rsidRPr="008173FF" w:rsidRDefault="00C70544" w:rsidP="003914E7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ascii="Cambria" w:eastAsia="Noto Serif JP" w:hAnsi="Cambria" w:cs="Catamaran"/>
                    </w:rPr>
                  </w:pPr>
                  <w:r w:rsidRPr="008173FF">
                    <w:rPr>
                      <w:rFonts w:ascii="Cambria" w:eastAsia="Noto Serif JP" w:hAnsi="Cambria" w:cs="Catamaran"/>
                    </w:rPr>
                    <w:t>Booking Flights, PHP, SQL, XAMPP, HTML, CSS, JavaScript</w:t>
                  </w:r>
                </w:p>
                <w:p w14:paraId="40BC6208" w14:textId="10093859" w:rsidR="003914E7" w:rsidRPr="00A862B4" w:rsidRDefault="00213735" w:rsidP="00B45C88">
                  <w:pPr>
                    <w:spacing w:after="0"/>
                    <w:rPr>
                      <w:rStyle w:val="documentskn-mlg1parentContainerleft-box"/>
                      <w:rFonts w:ascii="Cambria" w:eastAsia="Open Sans" w:hAnsi="Cambria" w:cs="Open Sans"/>
                      <w:color w:val="000000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404040" w:themeColor="text1" w:themeTint="BF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COURSES</w:t>
                  </w:r>
                </w:p>
                <w:p w14:paraId="1609A58D" w14:textId="5E31D1EE" w:rsidR="003914E7" w:rsidRPr="00A862B4" w:rsidRDefault="00A6413F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Analysis of Algorithms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| 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3329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-TSAA</w:t>
                  </w:r>
                </w:p>
                <w:p w14:paraId="0B20C122" w14:textId="2DD21987" w:rsidR="003914E7" w:rsidRPr="008173FF" w:rsidRDefault="00A6413F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 w:rsidRPr="008173FF">
                    <w:rPr>
                      <w:rFonts w:eastAsia="Noto Serif JP" w:cs="Catamaran"/>
                    </w:rPr>
                    <w:t>Dynamic programming</w:t>
                  </w:r>
                  <w:r w:rsidR="008C4463" w:rsidRPr="008173FF">
                    <w:rPr>
                      <w:rFonts w:eastAsia="Noto Serif JP" w:cs="Catamaran"/>
                    </w:rPr>
                    <w:t xml:space="preserve">, </w:t>
                  </w:r>
                  <w:r w:rsidR="00627812">
                    <w:rPr>
                      <w:rFonts w:eastAsia="Noto Serif JP" w:cs="Catamaran"/>
                    </w:rPr>
                    <w:t>g</w:t>
                  </w:r>
                  <w:r w:rsidRPr="008173FF">
                    <w:rPr>
                      <w:rFonts w:eastAsia="Noto Serif JP" w:cs="Catamaran"/>
                    </w:rPr>
                    <w:t xml:space="preserve">raph </w:t>
                  </w:r>
                  <w:r w:rsidR="00627812">
                    <w:rPr>
                      <w:rFonts w:eastAsia="Noto Serif JP" w:cs="Catamaran"/>
                    </w:rPr>
                    <w:t>theory</w:t>
                  </w:r>
                  <w:r w:rsidR="008C4463" w:rsidRPr="008173FF">
                    <w:rPr>
                      <w:rFonts w:eastAsia="Noto Serif JP" w:cs="Catamaran"/>
                    </w:rPr>
                    <w:t>,</w:t>
                  </w:r>
                  <w:r w:rsidR="00627812">
                    <w:rPr>
                      <w:rFonts w:eastAsia="Noto Serif JP" w:cs="Catamaran"/>
                    </w:rPr>
                    <w:t xml:space="preserve"> other data structures, etc.</w:t>
                  </w:r>
                </w:p>
                <w:p w14:paraId="029DDD98" w14:textId="617F1B8C" w:rsidR="003914E7" w:rsidRPr="00A862B4" w:rsidRDefault="00196EA6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Cyber Security Technique &amp; Practice</w:t>
                  </w:r>
                  <w:r w:rsidR="0054192E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</w:t>
                  </w:r>
                  <w:r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4455</w:t>
                  </w:r>
                  <w:r w:rsidR="00213735" w:rsidRP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-TSAA</w:t>
                  </w:r>
                </w:p>
                <w:p w14:paraId="7D4AB215" w14:textId="70D38AD8" w:rsidR="003914E7" w:rsidRPr="008173FF" w:rsidRDefault="00B45C88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 w:rsidRPr="008173FF">
                    <w:rPr>
                      <w:rFonts w:eastAsia="Noto Serif JP" w:cs="Catamaran"/>
                    </w:rPr>
                    <w:t xml:space="preserve">VirtualBox, Kali Linux (virtual machine), </w:t>
                  </w:r>
                  <w:proofErr w:type="spellStart"/>
                  <w:r w:rsidRPr="008173FF">
                    <w:rPr>
                      <w:rFonts w:eastAsia="Noto Serif JP" w:cs="Catamaran"/>
                    </w:rPr>
                    <w:t>nmap</w:t>
                  </w:r>
                  <w:proofErr w:type="spellEnd"/>
                  <w:r w:rsidRPr="008173FF">
                    <w:rPr>
                      <w:rFonts w:eastAsia="Noto Serif JP" w:cs="Catamaran"/>
                    </w:rPr>
                    <w:t xml:space="preserve">, </w:t>
                  </w:r>
                  <w:proofErr w:type="spellStart"/>
                  <w:r w:rsidRPr="008173FF">
                    <w:rPr>
                      <w:rFonts w:eastAsia="Noto Serif JP" w:cs="Catamaran"/>
                    </w:rPr>
                    <w:t>pentbox</w:t>
                  </w:r>
                  <w:proofErr w:type="spellEnd"/>
                  <w:r w:rsidRPr="008173FF">
                    <w:rPr>
                      <w:rFonts w:eastAsia="Noto Serif JP" w:cs="Catamaran"/>
                    </w:rPr>
                    <w:t xml:space="preserve"> (honeypot), iptables, </w:t>
                  </w:r>
                  <w:proofErr w:type="spellStart"/>
                  <w:r w:rsidRPr="008173FF">
                    <w:rPr>
                      <w:rFonts w:eastAsia="Noto Serif JP" w:cs="Catamaran"/>
                    </w:rPr>
                    <w:t>pfSense</w:t>
                  </w:r>
                  <w:proofErr w:type="spellEnd"/>
                  <w:r w:rsidRPr="008173FF">
                    <w:rPr>
                      <w:rFonts w:eastAsia="Noto Serif JP" w:cs="Catamaran"/>
                    </w:rPr>
                    <w:t xml:space="preserve">, </w:t>
                  </w:r>
                  <w:proofErr w:type="spellStart"/>
                  <w:r w:rsidRPr="008173FF">
                    <w:rPr>
                      <w:rFonts w:eastAsia="Noto Serif JP" w:cs="Catamaran"/>
                    </w:rPr>
                    <w:t>wireshark</w:t>
                  </w:r>
                  <w:proofErr w:type="spellEnd"/>
                  <w:r w:rsidRPr="008173FF">
                    <w:rPr>
                      <w:rFonts w:eastAsia="Noto Serif JP" w:cs="Catamaran"/>
                    </w:rPr>
                    <w:t>, snort (IDS), firewall-builder</w:t>
                  </w:r>
                </w:p>
                <w:p w14:paraId="359ED3BB" w14:textId="31220FD2" w:rsidR="003914E7" w:rsidRPr="00A862B4" w:rsidRDefault="003914E7" w:rsidP="003914E7">
                  <w:pPr>
                    <w:pStyle w:val="documentskn-mlg1li"/>
                    <w:pBdr>
                      <w:left w:val="none" w:sz="0" w:space="0" w:color="auto"/>
                    </w:pBdr>
                    <w:spacing w:line="280" w:lineRule="atLeast"/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Software Engineering</w:t>
                  </w:r>
                  <w:r w:rsid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 w:rsidR="00213735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 xml:space="preserve">| </w:t>
                  </w:r>
                  <w:r w:rsidR="00A862B4" w:rsidRPr="00A862B4">
                    <w:rPr>
                      <w:rStyle w:val="documentskn-mlg1parentContainerleft-box"/>
                      <w:rFonts w:ascii="Cambria" w:eastAsia="Open Sans" w:hAnsi="Cambria" w:cs="Open Sans"/>
                      <w:b/>
                      <w:bCs/>
                      <w:color w:val="000000"/>
                      <w:sz w:val="22"/>
                      <w:szCs w:val="22"/>
                    </w:rPr>
                    <w:t>CS-3332-XTIA</w:t>
                  </w:r>
                </w:p>
                <w:p w14:paraId="292D8055" w14:textId="573E91DC" w:rsidR="003914E7" w:rsidRPr="008173FF" w:rsidRDefault="003914E7" w:rsidP="00A862B4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280" w:lineRule="exact"/>
                    <w:ind w:left="527" w:right="340" w:hanging="357"/>
                    <w:contextualSpacing w:val="0"/>
                    <w:rPr>
                      <w:rFonts w:eastAsia="Noto Serif JP" w:cs="Catamaran"/>
                    </w:rPr>
                  </w:pPr>
                  <w:r w:rsidRPr="008173FF">
                    <w:rPr>
                      <w:rFonts w:eastAsia="Noto Serif JP" w:cs="Catamaran"/>
                    </w:rPr>
                    <w:t xml:space="preserve">Scrum and Agile </w:t>
                  </w:r>
                  <w:r w:rsidR="00F84159">
                    <w:rPr>
                      <w:rFonts w:eastAsia="Noto Serif JP" w:cs="Catamaran"/>
                    </w:rPr>
                    <w:t>system development life cycles</w:t>
                  </w:r>
                </w:p>
                <w:p w14:paraId="37C1788E" w14:textId="77777777" w:rsidR="00EF5C18" w:rsidRPr="00A862B4" w:rsidRDefault="00EF5C18" w:rsidP="00EF5C18">
                  <w:pPr>
                    <w:spacing w:after="0" w:line="276" w:lineRule="auto"/>
                    <w:ind w:right="567"/>
                    <w:rPr>
                      <w:rFonts w:ascii="Cambria" w:eastAsia="Noto Serif JP" w:hAnsi="Cambria" w:cs="Catamaran"/>
                      <w:sz w:val="10"/>
                      <w:szCs w:val="10"/>
                      <w:lang w:val="en-US"/>
                    </w:rPr>
                  </w:pPr>
                </w:p>
              </w:tc>
            </w:tr>
          </w:tbl>
          <w:p w14:paraId="07936583" w14:textId="2DF3D873" w:rsidR="00DD3FB1" w:rsidRPr="00A862B4" w:rsidRDefault="00DD3FB1" w:rsidP="000874FB">
            <w:pPr>
              <w:spacing w:after="0"/>
              <w:rPr>
                <w:rFonts w:ascii="Cambria" w:eastAsia="Noto Serif JP" w:hAnsi="Cambria" w:cs="Open Sans"/>
                <w:sz w:val="10"/>
                <w:szCs w:val="10"/>
              </w:rPr>
            </w:pPr>
          </w:p>
        </w:tc>
        <w:tc>
          <w:tcPr>
            <w:tcW w:w="3964" w:type="dxa"/>
          </w:tcPr>
          <w:tbl>
            <w:tblPr>
              <w:tblStyle w:val="TableGrid"/>
              <w:tblpPr w:leftFromText="180" w:rightFromText="180" w:vertAnchor="text" w:tblpY="-275"/>
              <w:tblOverlap w:val="never"/>
              <w:tblW w:w="385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6F6F6"/>
              <w:tblLayout w:type="fixed"/>
              <w:tblLook w:val="04A0" w:firstRow="1" w:lastRow="0" w:firstColumn="1" w:lastColumn="0" w:noHBand="0" w:noVBand="1"/>
            </w:tblPr>
            <w:tblGrid>
              <w:gridCol w:w="746"/>
              <w:gridCol w:w="3110"/>
            </w:tblGrid>
            <w:tr w:rsidR="00B82DBA" w:rsidRPr="00A862B4" w14:paraId="182ADC19" w14:textId="77777777" w:rsidTr="00B82DBA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5E810F0A" w14:textId="77777777" w:rsidR="00B82DBA" w:rsidRPr="00A862B4" w:rsidRDefault="00B82DBA" w:rsidP="00F35538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 w:rsidRPr="005841C3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CONTACT</w:t>
                  </w:r>
                </w:p>
              </w:tc>
            </w:tr>
            <w:tr w:rsidR="00B82DBA" w:rsidRPr="00A862B4" w14:paraId="2B00DF4C" w14:textId="77777777" w:rsidTr="00B82DBA">
              <w:trPr>
                <w:trHeight w:val="641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3F4A64A1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59264" behindDoc="0" locked="0" layoutInCell="1" allowOverlap="1" wp14:anchorId="1F9DE8A1" wp14:editId="07F225DC">
                        <wp:simplePos x="0" y="0"/>
                        <wp:positionH relativeFrom="column">
                          <wp:posOffset>95250</wp:posOffset>
                        </wp:positionH>
                        <wp:positionV relativeFrom="paragraph">
                          <wp:posOffset>26035</wp:posOffset>
                        </wp:positionV>
                        <wp:extent cx="285750" cy="285750"/>
                        <wp:effectExtent l="0" t="0" r="0" b="0"/>
                        <wp:wrapNone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24033B26" w14:textId="1EFC4B97" w:rsidR="00B82DBA" w:rsidRPr="00A862B4" w:rsidRDefault="00857C07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color w:val="000000" w:themeColor="text1"/>
                    </w:rPr>
                    <w:t>+1</w:t>
                  </w:r>
                  <w:r w:rsidR="00B82DBA"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2054347006</w:t>
                  </w:r>
                </w:p>
              </w:tc>
            </w:tr>
            <w:tr w:rsidR="00B82DBA" w:rsidRPr="00A862B4" w14:paraId="0F33AED1" w14:textId="77777777" w:rsidTr="00B82DBA">
              <w:trPr>
                <w:trHeight w:val="693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5B832CD1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noProof/>
                      <w:color w:val="404040" w:themeColor="text1" w:themeTint="BF"/>
                      <w:spacing w:val="20"/>
                      <w:kern w:val="2"/>
                      <w:position w:val="14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0" locked="0" layoutInCell="1" allowOverlap="1" wp14:anchorId="6FA31354" wp14:editId="5E297660">
                        <wp:simplePos x="0" y="0"/>
                        <wp:positionH relativeFrom="column">
                          <wp:posOffset>114300</wp:posOffset>
                        </wp:positionH>
                        <wp:positionV relativeFrom="paragraph">
                          <wp:posOffset>38735</wp:posOffset>
                        </wp:positionV>
                        <wp:extent cx="247650" cy="247650"/>
                        <wp:effectExtent l="0" t="0" r="0" b="0"/>
                        <wp:wrapNone/>
                        <wp:docPr id="28" name="Picture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525B2F55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jontaylor091@gmail.com</w:t>
                  </w:r>
                </w:p>
              </w:tc>
            </w:tr>
            <w:tr w:rsidR="00B82DBA" w:rsidRPr="00A862B4" w14:paraId="2F0CF9FD" w14:textId="77777777" w:rsidTr="00B82DBA">
              <w:trPr>
                <w:trHeight w:val="698"/>
              </w:trPr>
              <w:tc>
                <w:tcPr>
                  <w:tcW w:w="746" w:type="dxa"/>
                  <w:shd w:val="clear" w:color="auto" w:fill="F6F6F6"/>
                  <w:vAlign w:val="center"/>
                </w:tcPr>
                <w:p w14:paraId="4CC640B9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Cambria" w:eastAsia="Noto Serif JP" w:hAnsi="Cambria" w:cs="Catamaran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1312" behindDoc="0" locked="0" layoutInCell="1" allowOverlap="1" wp14:anchorId="77AF1A43" wp14:editId="138F70EE">
                        <wp:simplePos x="0" y="0"/>
                        <wp:positionH relativeFrom="column">
                          <wp:posOffset>123825</wp:posOffset>
                        </wp:positionH>
                        <wp:positionV relativeFrom="paragraph">
                          <wp:posOffset>100965</wp:posOffset>
                        </wp:positionV>
                        <wp:extent cx="228600" cy="228600"/>
                        <wp:effectExtent l="0" t="0" r="0" b="0"/>
                        <wp:wrapNone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Cambria" w:eastAsia="Noto Serif JP" w:hAnsi="Cambria" w:cs="Catamaran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60288" behindDoc="0" locked="0" layoutInCell="1" allowOverlap="1" wp14:anchorId="00EC2638" wp14:editId="7E82D7F4">
                        <wp:simplePos x="0" y="0"/>
                        <wp:positionH relativeFrom="column">
                          <wp:posOffset>117475</wp:posOffset>
                        </wp:positionH>
                        <wp:positionV relativeFrom="paragraph">
                          <wp:posOffset>521970</wp:posOffset>
                        </wp:positionV>
                        <wp:extent cx="228600" cy="228600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r:i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110" w:type="dxa"/>
                  <w:shd w:val="clear" w:color="auto" w:fill="F6F6F6"/>
                  <w:vAlign w:val="center"/>
                </w:tcPr>
                <w:p w14:paraId="6CADC6E8" w14:textId="77777777" w:rsidR="00B82DBA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color w:val="000000" w:themeColor="text1"/>
                    </w:rPr>
                    <w:t>linkedin.com/in/jonathan-taylor-746ba8195</w:t>
                  </w:r>
                  <w:r>
                    <w:rPr>
                      <w:rFonts w:ascii="Cambria" w:eastAsia="Noto Serif JP" w:hAnsi="Cambria" w:cs="Catamaran"/>
                      <w:color w:val="000000" w:themeColor="text1"/>
                    </w:rPr>
                    <w:t>/</w:t>
                  </w:r>
                </w:p>
                <w:p w14:paraId="61B499FB" w14:textId="77777777" w:rsidR="00B82DBA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</w:p>
                <w:p w14:paraId="68841B02" w14:textId="77777777" w:rsidR="00B82DBA" w:rsidRPr="00A862B4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</w:rPr>
                  </w:pPr>
                  <w:r>
                    <w:t>github.com/</w:t>
                  </w:r>
                  <w:proofErr w:type="spellStart"/>
                  <w:r>
                    <w:t>Jtmonument</w:t>
                  </w:r>
                  <w:proofErr w:type="spellEnd"/>
                </w:p>
              </w:tc>
            </w:tr>
            <w:tr w:rsidR="00B82DBA" w:rsidRPr="00A862B4" w14:paraId="5660CB65" w14:textId="77777777" w:rsidTr="00B82DBA">
              <w:trPr>
                <w:trHeight w:val="544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1FDF25B8" w14:textId="77777777" w:rsidR="00B82DBA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</w:pPr>
                </w:p>
                <w:p w14:paraId="4EB6D045" w14:textId="77777777" w:rsidR="00B82DBA" w:rsidRPr="00A862B4" w:rsidRDefault="00B82DBA" w:rsidP="00F35538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EDUCATION</w:t>
                  </w:r>
                </w:p>
              </w:tc>
            </w:tr>
            <w:tr w:rsidR="00B82DBA" w:rsidRPr="00A862B4" w14:paraId="73FA29AC" w14:textId="77777777" w:rsidTr="00B82DBA"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5A67C3D9" w14:textId="77777777" w:rsidR="00B82DBA" w:rsidRPr="00A862B4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Troy University,</w:t>
                  </w:r>
                </w:p>
                <w:p w14:paraId="59D133B9" w14:textId="77777777" w:rsidR="00B82DBA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Troy, Alabama</w:t>
                  </w:r>
                </w:p>
                <w:p w14:paraId="49BA1C85" w14:textId="77777777" w:rsidR="00B82DBA" w:rsidRPr="00A862B4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color w:val="000000" w:themeColor="text1"/>
                    </w:rPr>
                    <w:t>May 2022</w:t>
                  </w:r>
                </w:p>
                <w:p w14:paraId="03E4EBC4" w14:textId="77777777" w:rsidR="00B82DBA" w:rsidRPr="00382F61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Bachelor of Science </w:t>
                  </w:r>
                </w:p>
                <w:p w14:paraId="003582B1" w14:textId="77777777" w:rsidR="00B82DBA" w:rsidRPr="00382F61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Computer Science </w:t>
                  </w:r>
                </w:p>
                <w:p w14:paraId="07A275C3" w14:textId="77777777" w:rsidR="00B82DBA" w:rsidRDefault="00B82DBA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</w:pPr>
                  <w:r w:rsidRPr="00382F61"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 xml:space="preserve">Minor in Cyber Security </w:t>
                  </w:r>
                </w:p>
                <w:p w14:paraId="1FE37487" w14:textId="7C3E5CAF" w:rsidR="00CB248C" w:rsidRPr="00A862B4" w:rsidRDefault="00CB248C" w:rsidP="00B82DBA">
                  <w:pPr>
                    <w:spacing w:after="0"/>
                    <w:ind w:left="227"/>
                    <w:rPr>
                      <w:rFonts w:ascii="Cambria" w:eastAsia="Noto Serif JP" w:hAnsi="Cambria" w:cs="Catamaran"/>
                      <w:bCs/>
                      <w:i/>
                      <w:iCs/>
                      <w:color w:val="000000" w:themeColor="text1"/>
                      <w:sz w:val="21"/>
                      <w:szCs w:val="21"/>
                    </w:rPr>
                  </w:pPr>
                  <w:r>
                    <w:rPr>
                      <w:rFonts w:ascii="Cambria" w:eastAsia="Noto Serif JP" w:hAnsi="Cambria" w:cs="Catamaran"/>
                      <w:bCs/>
                      <w:color w:val="000000" w:themeColor="text1"/>
                      <w:sz w:val="21"/>
                      <w:szCs w:val="21"/>
                    </w:rPr>
                    <w:t>GPA: 3.3</w:t>
                  </w:r>
                </w:p>
              </w:tc>
            </w:tr>
            <w:tr w:rsidR="00B82DBA" w:rsidRPr="00A862B4" w14:paraId="281599BB" w14:textId="77777777" w:rsidTr="00B82DBA">
              <w:trPr>
                <w:trHeight w:val="732"/>
              </w:trPr>
              <w:tc>
                <w:tcPr>
                  <w:tcW w:w="3856" w:type="dxa"/>
                  <w:gridSpan w:val="2"/>
                  <w:shd w:val="clear" w:color="auto" w:fill="F6F6F6"/>
                  <w:vAlign w:val="center"/>
                </w:tcPr>
                <w:p w14:paraId="0C39FFC3" w14:textId="77777777" w:rsidR="00B82DBA" w:rsidRPr="00A862B4" w:rsidRDefault="00B82DBA" w:rsidP="00F35538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spacing w:val="20"/>
                      <w:sz w:val="26"/>
                      <w:szCs w:val="26"/>
                    </w:rPr>
                  </w:pPr>
                  <w:r w:rsidRPr="00A862B4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26"/>
                      <w:szCs w:val="26"/>
                    </w:rPr>
                    <w:t>RELEVANT SKILLS</w:t>
                  </w:r>
                </w:p>
              </w:tc>
            </w:tr>
            <w:tr w:rsidR="00B82DBA" w:rsidRPr="00A862B4" w14:paraId="34534D2E" w14:textId="77777777" w:rsidTr="00B82DBA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5FB7761F" w14:textId="77777777" w:rsidR="00B82DBA" w:rsidRPr="008173FF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Conversational French</w:t>
                  </w:r>
                </w:p>
                <w:p w14:paraId="1C3B5F47" w14:textId="77777777" w:rsidR="00B82DBA" w:rsidRPr="008173FF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GitHub</w:t>
                  </w:r>
                </w:p>
                <w:p w14:paraId="2CC2DC5E" w14:textId="77777777" w:rsidR="00B82DBA" w:rsidRDefault="00B82DBA" w:rsidP="00B82DBA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Git (Version Control)</w:t>
                  </w:r>
                </w:p>
                <w:p w14:paraId="4A8CD71E" w14:textId="77777777" w:rsidR="00B82DBA" w:rsidRPr="008173FF" w:rsidRDefault="00B82DBA" w:rsidP="00B82DBA">
                  <w:pPr>
                    <w:spacing w:after="0" w:line="276" w:lineRule="auto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Java [Very Proficient] (7 years)</w:t>
                  </w:r>
                </w:p>
                <w:p w14:paraId="182572FE" w14:textId="77777777" w:rsidR="00B82DBA" w:rsidRPr="00FE7EEB" w:rsidRDefault="00B82DBA" w:rsidP="004D6D55">
                  <w:pPr>
                    <w:pStyle w:val="ListParagraph"/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FE7EEB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Spring Framework</w:t>
                  </w:r>
                </w:p>
                <w:p w14:paraId="6FB92C9F" w14:textId="77777777" w:rsidR="00B82DBA" w:rsidRPr="00FE7EEB" w:rsidRDefault="00B82DBA" w:rsidP="004D6D55">
                  <w:pPr>
                    <w:pStyle w:val="ListParagraph"/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FE7EEB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Maven</w:t>
                  </w:r>
                </w:p>
                <w:p w14:paraId="2DF1D25D" w14:textId="77777777" w:rsidR="00B82DBA" w:rsidRPr="00FE7EEB" w:rsidRDefault="00B82DBA" w:rsidP="004D6D55">
                  <w:pPr>
                    <w:pStyle w:val="ListParagraph"/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FE7EEB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JavaFX</w:t>
                  </w:r>
                </w:p>
                <w:p w14:paraId="31200457" w14:textId="77777777" w:rsidR="00B82DBA" w:rsidRPr="00FE7EEB" w:rsidRDefault="00B82DBA" w:rsidP="004D6D55">
                  <w:pPr>
                    <w:pStyle w:val="ListParagraph"/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FE7EEB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JUnit</w:t>
                  </w:r>
                </w:p>
              </w:tc>
            </w:tr>
            <w:tr w:rsidR="00B82DBA" w:rsidRPr="00A862B4" w14:paraId="2BBA4F38" w14:textId="77777777" w:rsidTr="00B82DBA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7AC4B3CD" w14:textId="77777777" w:rsidR="00B82DBA" w:rsidRPr="008173FF" w:rsidRDefault="00B82DBA" w:rsidP="00B82DBA">
                  <w:pPr>
                    <w:spacing w:after="0" w:line="276" w:lineRule="auto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C++ [Some Proficiency]</w:t>
                  </w:r>
                </w:p>
                <w:p w14:paraId="6732B45C" w14:textId="77777777" w:rsidR="00B82DBA" w:rsidRPr="008173FF" w:rsidRDefault="00B82DBA" w:rsidP="004D6D55">
                  <w:pPr>
                    <w:pStyle w:val="ListParagraph"/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Win32</w:t>
                  </w:r>
                </w:p>
                <w:p w14:paraId="7C5C43DA" w14:textId="77777777" w:rsidR="00B82DBA" w:rsidRDefault="00B82DBA" w:rsidP="004D6D55">
                  <w:pPr>
                    <w:pStyle w:val="ListParagraph"/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proofErr w:type="spellStart"/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Windows.h</w:t>
                  </w:r>
                  <w:proofErr w:type="spellEnd"/>
                </w:p>
                <w:p w14:paraId="01E757D9" w14:textId="77777777" w:rsidR="00837D43" w:rsidRPr="008173FF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Python [Some Proficiency]</w:t>
                  </w:r>
                </w:p>
                <w:p w14:paraId="2321C453" w14:textId="77777777" w:rsidR="00837D43" w:rsidRPr="008173FF" w:rsidRDefault="00837D43" w:rsidP="004D6D55">
                  <w:pPr>
                    <w:pStyle w:val="ListParagraph"/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Selenium</w:t>
                  </w:r>
                </w:p>
                <w:p w14:paraId="6175693D" w14:textId="77777777" w:rsidR="00837D43" w:rsidRPr="008173FF" w:rsidRDefault="00837D43" w:rsidP="004D6D55">
                  <w:pPr>
                    <w:pStyle w:val="ListParagraph"/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proofErr w:type="spellStart"/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scapy</w:t>
                  </w:r>
                  <w:proofErr w:type="spellEnd"/>
                </w:p>
                <w:p w14:paraId="705325C5" w14:textId="40DCE3E3" w:rsidR="00837D43" w:rsidRDefault="00837D43" w:rsidP="004D6D55">
                  <w:pPr>
                    <w:pStyle w:val="ListParagraph"/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proofErr w:type="spellStart"/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browsermob</w:t>
                  </w:r>
                  <w:proofErr w:type="spellEnd"/>
                  <w:r w:rsidRPr="008173FF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 xml:space="preserve"> proxy</w:t>
                  </w:r>
                </w:p>
                <w:p w14:paraId="53A7B941" w14:textId="77777777" w:rsidR="00837D43" w:rsidRPr="00D13E3D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</w:pPr>
                  <w:r w:rsidRPr="008173FF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  <w:lang w:eastAsia="bg-BG"/>
                    </w:rPr>
                    <w:t>SQL</w:t>
                  </w:r>
                </w:p>
                <w:p w14:paraId="647AD584" w14:textId="77777777" w:rsidR="00837D43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</w:pPr>
                  <w:r w:rsidRPr="00D13E3D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  <w:t>HTML</w:t>
                  </w:r>
                </w:p>
                <w:p w14:paraId="575E202A" w14:textId="77777777" w:rsidR="00837D43" w:rsidRPr="00D13E3D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  <w:t>CSS</w:t>
                  </w:r>
                </w:p>
                <w:p w14:paraId="5104C4B9" w14:textId="3EFBC267" w:rsidR="00837D43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</w:pPr>
                  <w:r w:rsidRPr="00D13E3D"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  <w:t>JavaScript</w:t>
                  </w:r>
                </w:p>
                <w:p w14:paraId="5B5DB10C" w14:textId="7B385428" w:rsidR="00837D43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</w:pPr>
                  <w:r>
                    <w:rPr>
                      <w:rFonts w:ascii="Cambria" w:eastAsia="Noto Serif JP" w:hAnsi="Cambria" w:cs="Catamaran"/>
                      <w:b/>
                      <w:bCs/>
                      <w:color w:val="000000" w:themeColor="text1"/>
                    </w:rPr>
                    <w:t>IDEs:</w:t>
                  </w:r>
                </w:p>
                <w:p w14:paraId="3B016B82" w14:textId="7D37E1C7" w:rsidR="00837D43" w:rsidRPr="00837D43" w:rsidRDefault="00837D43" w:rsidP="004D6D55">
                  <w:pPr>
                    <w:pStyle w:val="ListParagraph"/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37D43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IntelliJ</w:t>
                  </w:r>
                </w:p>
                <w:p w14:paraId="63DD7D83" w14:textId="6F81904F" w:rsidR="00837D43" w:rsidRPr="00837D43" w:rsidRDefault="00837D43" w:rsidP="004D6D55">
                  <w:pPr>
                    <w:pStyle w:val="ListParagraph"/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37D43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PyCharm</w:t>
                  </w:r>
                </w:p>
                <w:p w14:paraId="588A1BA9" w14:textId="0F02408E" w:rsidR="00837D43" w:rsidRPr="00837D43" w:rsidRDefault="00837D43" w:rsidP="004D6D55">
                  <w:pPr>
                    <w:pStyle w:val="ListParagraph"/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37D43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Microsoft Visual Studio</w:t>
                  </w:r>
                </w:p>
                <w:p w14:paraId="6473325E" w14:textId="0B769FEC" w:rsidR="00837D43" w:rsidRPr="00837D43" w:rsidRDefault="00837D43" w:rsidP="004D6D55">
                  <w:pPr>
                    <w:pStyle w:val="ListParagraph"/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  <w:r w:rsidRPr="00837D43"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  <w:t>Visual Studio Code</w:t>
                  </w:r>
                </w:p>
                <w:p w14:paraId="751F55E6" w14:textId="77777777" w:rsidR="00837D43" w:rsidRPr="00837D43" w:rsidRDefault="00837D43" w:rsidP="00837D4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  <w:p w14:paraId="1F3E150D" w14:textId="4242163F" w:rsidR="00837D43" w:rsidRPr="00837D43" w:rsidRDefault="00837D43" w:rsidP="00837D43">
                  <w:pPr>
                    <w:spacing w:after="0" w:line="276" w:lineRule="auto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</w:tc>
            </w:tr>
            <w:tr w:rsidR="00B82DBA" w:rsidRPr="00A862B4" w14:paraId="5CBB7C56" w14:textId="77777777" w:rsidTr="00B82DBA">
              <w:trPr>
                <w:trHeight w:val="580"/>
              </w:trPr>
              <w:tc>
                <w:tcPr>
                  <w:tcW w:w="3856" w:type="dxa"/>
                  <w:gridSpan w:val="2"/>
                  <w:shd w:val="clear" w:color="auto" w:fill="F6F6F6"/>
                </w:tcPr>
                <w:p w14:paraId="69DCF54D" w14:textId="51D1BB23" w:rsidR="00B82DBA" w:rsidRPr="00837D43" w:rsidRDefault="00B82DBA" w:rsidP="00837D43">
                  <w:pPr>
                    <w:spacing w:after="0"/>
                    <w:rPr>
                      <w:rFonts w:ascii="Cambria" w:eastAsia="Noto Serif JP" w:hAnsi="Cambria" w:cs="Catamaran"/>
                      <w:color w:val="000000" w:themeColor="text1"/>
                      <w:lang w:eastAsia="bg-BG"/>
                    </w:rPr>
                  </w:pPr>
                </w:p>
              </w:tc>
            </w:tr>
          </w:tbl>
          <w:p w14:paraId="3CE542C7" w14:textId="77777777" w:rsidR="00B82DBA" w:rsidRDefault="00B82DBA"/>
          <w:p w14:paraId="1DA8EFA7" w14:textId="77777777" w:rsidR="00DD3FB1" w:rsidRPr="00A862B4" w:rsidRDefault="00DD3FB1" w:rsidP="005E1E73">
            <w:pPr>
              <w:spacing w:after="0" w:line="240" w:lineRule="auto"/>
              <w:rPr>
                <w:rFonts w:ascii="Cambria" w:eastAsia="Noto Serif JP" w:hAnsi="Cambria" w:cs="Open Sans"/>
              </w:rPr>
            </w:pPr>
          </w:p>
        </w:tc>
      </w:tr>
    </w:tbl>
    <w:p w14:paraId="67EC0E68" w14:textId="77777777" w:rsidR="00F02680" w:rsidRPr="00A862B4" w:rsidRDefault="00F02680" w:rsidP="00B457EC">
      <w:pPr>
        <w:rPr>
          <w:rFonts w:ascii="Cambria" w:hAnsi="Cambria"/>
          <w:sz w:val="28"/>
          <w:szCs w:val="28"/>
        </w:rPr>
        <w:sectPr w:rsidR="00F02680" w:rsidRPr="00A862B4" w:rsidSect="00AE4AAA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 w:code="1"/>
          <w:pgMar w:top="284" w:right="284" w:bottom="0" w:left="284" w:header="0" w:footer="0" w:gutter="0"/>
          <w:cols w:space="708"/>
          <w:docGrid w:linePitch="360"/>
        </w:sectPr>
      </w:pPr>
      <w:bookmarkStart w:id="0" w:name="OLE_LINK3"/>
      <w:bookmarkStart w:id="1" w:name="OLE_LINK4"/>
    </w:p>
    <w:bookmarkEnd w:id="0"/>
    <w:bookmarkEnd w:id="1"/>
    <w:p w14:paraId="5717C709" w14:textId="06128748" w:rsidR="0007468C" w:rsidRPr="00A862B4" w:rsidRDefault="0007468C" w:rsidP="00543162">
      <w:pPr>
        <w:spacing w:after="0"/>
        <w:ind w:right="571"/>
        <w:rPr>
          <w:rFonts w:ascii="Cambria" w:hAnsi="Cambria" w:cs="Poppins"/>
          <w:sz w:val="20"/>
          <w:szCs w:val="20"/>
        </w:rPr>
      </w:pPr>
    </w:p>
    <w:sectPr w:rsidR="0007468C" w:rsidRPr="00A862B4" w:rsidSect="00E8293A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4DE3A" w14:textId="77777777" w:rsidR="00D07A24" w:rsidRDefault="00D07A24" w:rsidP="00706122">
      <w:pPr>
        <w:spacing w:after="0" w:line="240" w:lineRule="auto"/>
      </w:pPr>
      <w:r>
        <w:separator/>
      </w:r>
    </w:p>
  </w:endnote>
  <w:endnote w:type="continuationSeparator" w:id="0">
    <w:p w14:paraId="37F52A3F" w14:textId="77777777" w:rsidR="00D07A24" w:rsidRDefault="00D07A24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tamaran">
    <w:charset w:val="00"/>
    <w:family w:val="auto"/>
    <w:pitch w:val="variable"/>
    <w:sig w:usb0="801000AF" w:usb1="5000204B" w:usb2="00000000" w:usb3="00000000" w:csb0="00000093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45933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5EC0D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B9A2C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58A9E" w14:textId="77777777" w:rsidR="00D07A24" w:rsidRDefault="00D07A24" w:rsidP="00706122">
      <w:pPr>
        <w:spacing w:after="0" w:line="240" w:lineRule="auto"/>
      </w:pPr>
      <w:r>
        <w:separator/>
      </w:r>
    </w:p>
  </w:footnote>
  <w:footnote w:type="continuationSeparator" w:id="0">
    <w:p w14:paraId="57A55C0E" w14:textId="77777777" w:rsidR="00D07A24" w:rsidRDefault="00D07A24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BE80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5DB70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FE9C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alt="Shape&#10;&#10;&#10;&#10;&#10;&#10;&#10;&#10;&#10;&#10;&#10;&#10;&#10;&#10;&#10;&#10;Description automatically generated with low confidence" style="width:18pt;height:18pt;visibility:visible;mso-wrap-style:square" o:bullet="t">
        <v:imagedata r:id="rId1" o:title="Shape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0D256511"/>
    <w:multiLevelType w:val="hybridMultilevel"/>
    <w:tmpl w:val="635C3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70E4D"/>
    <w:multiLevelType w:val="hybridMultilevel"/>
    <w:tmpl w:val="B8C61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E4A59"/>
    <w:multiLevelType w:val="hybridMultilevel"/>
    <w:tmpl w:val="E584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9D011A"/>
    <w:multiLevelType w:val="hybridMultilevel"/>
    <w:tmpl w:val="C70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953AD4"/>
    <w:multiLevelType w:val="hybridMultilevel"/>
    <w:tmpl w:val="40B8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0248C"/>
    <w:multiLevelType w:val="hybridMultilevel"/>
    <w:tmpl w:val="6CB03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12ABE"/>
    <w:multiLevelType w:val="hybridMultilevel"/>
    <w:tmpl w:val="D55CA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E63D56"/>
    <w:multiLevelType w:val="hybridMultilevel"/>
    <w:tmpl w:val="8182D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4B33D2"/>
    <w:multiLevelType w:val="hybridMultilevel"/>
    <w:tmpl w:val="541C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B64EED"/>
    <w:multiLevelType w:val="hybridMultilevel"/>
    <w:tmpl w:val="1D2EF8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B2885"/>
    <w:multiLevelType w:val="hybridMultilevel"/>
    <w:tmpl w:val="6B26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7564DA"/>
    <w:multiLevelType w:val="hybridMultilevel"/>
    <w:tmpl w:val="7B0E2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85928"/>
    <w:multiLevelType w:val="hybridMultilevel"/>
    <w:tmpl w:val="C14AC6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20382">
    <w:abstractNumId w:val="10"/>
  </w:num>
  <w:num w:numId="2" w16cid:durableId="435370830">
    <w:abstractNumId w:val="15"/>
  </w:num>
  <w:num w:numId="3" w16cid:durableId="1765685011">
    <w:abstractNumId w:val="14"/>
  </w:num>
  <w:num w:numId="4" w16cid:durableId="944733613">
    <w:abstractNumId w:val="12"/>
  </w:num>
  <w:num w:numId="5" w16cid:durableId="1103497142">
    <w:abstractNumId w:val="9"/>
  </w:num>
  <w:num w:numId="6" w16cid:durableId="1134522501">
    <w:abstractNumId w:val="5"/>
  </w:num>
  <w:num w:numId="7" w16cid:durableId="1359350519">
    <w:abstractNumId w:val="6"/>
  </w:num>
  <w:num w:numId="8" w16cid:durableId="237326615">
    <w:abstractNumId w:val="3"/>
  </w:num>
  <w:num w:numId="9" w16cid:durableId="161549728">
    <w:abstractNumId w:val="2"/>
  </w:num>
  <w:num w:numId="10" w16cid:durableId="212545615">
    <w:abstractNumId w:val="1"/>
  </w:num>
  <w:num w:numId="11" w16cid:durableId="885533400">
    <w:abstractNumId w:val="16"/>
  </w:num>
  <w:num w:numId="12" w16cid:durableId="362706306">
    <w:abstractNumId w:val="0"/>
  </w:num>
  <w:num w:numId="13" w16cid:durableId="27798073">
    <w:abstractNumId w:val="19"/>
  </w:num>
  <w:num w:numId="14" w16cid:durableId="654728038">
    <w:abstractNumId w:val="7"/>
  </w:num>
  <w:num w:numId="15" w16cid:durableId="1393888033">
    <w:abstractNumId w:val="8"/>
  </w:num>
  <w:num w:numId="16" w16cid:durableId="1947931481">
    <w:abstractNumId w:val="4"/>
  </w:num>
  <w:num w:numId="17" w16cid:durableId="1789083217">
    <w:abstractNumId w:val="17"/>
  </w:num>
  <w:num w:numId="18" w16cid:durableId="641929818">
    <w:abstractNumId w:val="11"/>
  </w:num>
  <w:num w:numId="19" w16cid:durableId="1342663506">
    <w:abstractNumId w:val="18"/>
  </w:num>
  <w:num w:numId="20" w16cid:durableId="648098371">
    <w:abstractNumId w:val="20"/>
  </w:num>
  <w:num w:numId="21" w16cid:durableId="19838046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62"/>
    <w:rsid w:val="00031688"/>
    <w:rsid w:val="0004142C"/>
    <w:rsid w:val="00056CF6"/>
    <w:rsid w:val="00057871"/>
    <w:rsid w:val="00057F74"/>
    <w:rsid w:val="0007468C"/>
    <w:rsid w:val="000874FB"/>
    <w:rsid w:val="000A3300"/>
    <w:rsid w:val="000B7FB6"/>
    <w:rsid w:val="000C6F3F"/>
    <w:rsid w:val="000D48B0"/>
    <w:rsid w:val="000E1DAC"/>
    <w:rsid w:val="00105C84"/>
    <w:rsid w:val="00112888"/>
    <w:rsid w:val="0011395D"/>
    <w:rsid w:val="0012161B"/>
    <w:rsid w:val="00130422"/>
    <w:rsid w:val="001348B8"/>
    <w:rsid w:val="00143339"/>
    <w:rsid w:val="00157082"/>
    <w:rsid w:val="00182701"/>
    <w:rsid w:val="0018334F"/>
    <w:rsid w:val="00196747"/>
    <w:rsid w:val="00196EA6"/>
    <w:rsid w:val="001A035D"/>
    <w:rsid w:val="001A057E"/>
    <w:rsid w:val="001F1A34"/>
    <w:rsid w:val="00200643"/>
    <w:rsid w:val="002032AA"/>
    <w:rsid w:val="00203902"/>
    <w:rsid w:val="00213735"/>
    <w:rsid w:val="002172D2"/>
    <w:rsid w:val="002207EB"/>
    <w:rsid w:val="00243E45"/>
    <w:rsid w:val="002710C4"/>
    <w:rsid w:val="00272DD2"/>
    <w:rsid w:val="002769CB"/>
    <w:rsid w:val="00281655"/>
    <w:rsid w:val="0028599D"/>
    <w:rsid w:val="00290E00"/>
    <w:rsid w:val="0029472F"/>
    <w:rsid w:val="002A0422"/>
    <w:rsid w:val="002C797E"/>
    <w:rsid w:val="002E6D56"/>
    <w:rsid w:val="002F1E12"/>
    <w:rsid w:val="002F20D8"/>
    <w:rsid w:val="003007D1"/>
    <w:rsid w:val="003033F3"/>
    <w:rsid w:val="00304218"/>
    <w:rsid w:val="003214BB"/>
    <w:rsid w:val="00341695"/>
    <w:rsid w:val="00346B9C"/>
    <w:rsid w:val="00352985"/>
    <w:rsid w:val="00361C5B"/>
    <w:rsid w:val="00382F61"/>
    <w:rsid w:val="003914E7"/>
    <w:rsid w:val="00394C19"/>
    <w:rsid w:val="00395F64"/>
    <w:rsid w:val="003C18E4"/>
    <w:rsid w:val="003E4D02"/>
    <w:rsid w:val="003E6922"/>
    <w:rsid w:val="003E7AD5"/>
    <w:rsid w:val="003F306C"/>
    <w:rsid w:val="00434A2D"/>
    <w:rsid w:val="00435573"/>
    <w:rsid w:val="00437516"/>
    <w:rsid w:val="00464819"/>
    <w:rsid w:val="00491B35"/>
    <w:rsid w:val="004C0460"/>
    <w:rsid w:val="004C208D"/>
    <w:rsid w:val="004C3791"/>
    <w:rsid w:val="004C5371"/>
    <w:rsid w:val="004D6D55"/>
    <w:rsid w:val="004E4CB3"/>
    <w:rsid w:val="004E75C8"/>
    <w:rsid w:val="004F119D"/>
    <w:rsid w:val="00500067"/>
    <w:rsid w:val="00505C3D"/>
    <w:rsid w:val="005209F2"/>
    <w:rsid w:val="00522447"/>
    <w:rsid w:val="00526B2E"/>
    <w:rsid w:val="0054192E"/>
    <w:rsid w:val="00543162"/>
    <w:rsid w:val="005500F0"/>
    <w:rsid w:val="005516CA"/>
    <w:rsid w:val="00562DA3"/>
    <w:rsid w:val="005841C3"/>
    <w:rsid w:val="005C26B2"/>
    <w:rsid w:val="005D593D"/>
    <w:rsid w:val="005E1E73"/>
    <w:rsid w:val="005E44A1"/>
    <w:rsid w:val="005F3DAA"/>
    <w:rsid w:val="005F6910"/>
    <w:rsid w:val="00606878"/>
    <w:rsid w:val="00627812"/>
    <w:rsid w:val="006766A2"/>
    <w:rsid w:val="0067712F"/>
    <w:rsid w:val="0068654E"/>
    <w:rsid w:val="0068706A"/>
    <w:rsid w:val="006A7EEA"/>
    <w:rsid w:val="006C1248"/>
    <w:rsid w:val="006D42E9"/>
    <w:rsid w:val="006E077E"/>
    <w:rsid w:val="006F1B0C"/>
    <w:rsid w:val="006F64F2"/>
    <w:rsid w:val="00706122"/>
    <w:rsid w:val="00713A36"/>
    <w:rsid w:val="00715E49"/>
    <w:rsid w:val="00724A3B"/>
    <w:rsid w:val="00724DEF"/>
    <w:rsid w:val="00737EA0"/>
    <w:rsid w:val="00793372"/>
    <w:rsid w:val="007A30E0"/>
    <w:rsid w:val="007C3138"/>
    <w:rsid w:val="008041E2"/>
    <w:rsid w:val="00815417"/>
    <w:rsid w:val="008173FF"/>
    <w:rsid w:val="0082328D"/>
    <w:rsid w:val="00826E87"/>
    <w:rsid w:val="0083301F"/>
    <w:rsid w:val="00837D43"/>
    <w:rsid w:val="00850378"/>
    <w:rsid w:val="00857C07"/>
    <w:rsid w:val="00872955"/>
    <w:rsid w:val="00874A63"/>
    <w:rsid w:val="008A7CA9"/>
    <w:rsid w:val="008C2070"/>
    <w:rsid w:val="008C4463"/>
    <w:rsid w:val="008C786B"/>
    <w:rsid w:val="00905269"/>
    <w:rsid w:val="00923F15"/>
    <w:rsid w:val="0092660A"/>
    <w:rsid w:val="00931CCF"/>
    <w:rsid w:val="00961BA2"/>
    <w:rsid w:val="0099375B"/>
    <w:rsid w:val="009A6C05"/>
    <w:rsid w:val="009D1EEB"/>
    <w:rsid w:val="009D61D3"/>
    <w:rsid w:val="009F7DE4"/>
    <w:rsid w:val="00A04821"/>
    <w:rsid w:val="00A124E8"/>
    <w:rsid w:val="00A22AE6"/>
    <w:rsid w:val="00A238F9"/>
    <w:rsid w:val="00A25C71"/>
    <w:rsid w:val="00A40EC9"/>
    <w:rsid w:val="00A475ED"/>
    <w:rsid w:val="00A479B1"/>
    <w:rsid w:val="00A47B05"/>
    <w:rsid w:val="00A6413F"/>
    <w:rsid w:val="00A862B4"/>
    <w:rsid w:val="00AB7276"/>
    <w:rsid w:val="00AD3F5A"/>
    <w:rsid w:val="00AD69C3"/>
    <w:rsid w:val="00AE3A44"/>
    <w:rsid w:val="00AE4AAA"/>
    <w:rsid w:val="00AF39A4"/>
    <w:rsid w:val="00B27FD5"/>
    <w:rsid w:val="00B340D3"/>
    <w:rsid w:val="00B43F24"/>
    <w:rsid w:val="00B457EC"/>
    <w:rsid w:val="00B45C88"/>
    <w:rsid w:val="00B5525D"/>
    <w:rsid w:val="00B708CA"/>
    <w:rsid w:val="00B82DBA"/>
    <w:rsid w:val="00B83309"/>
    <w:rsid w:val="00B94AA3"/>
    <w:rsid w:val="00BA47D1"/>
    <w:rsid w:val="00BA53C5"/>
    <w:rsid w:val="00BA5D00"/>
    <w:rsid w:val="00BC36F5"/>
    <w:rsid w:val="00BD66BD"/>
    <w:rsid w:val="00BF3DB6"/>
    <w:rsid w:val="00C031EA"/>
    <w:rsid w:val="00C03F87"/>
    <w:rsid w:val="00C160AC"/>
    <w:rsid w:val="00C17479"/>
    <w:rsid w:val="00C30E31"/>
    <w:rsid w:val="00C3118F"/>
    <w:rsid w:val="00C36AA3"/>
    <w:rsid w:val="00C370A5"/>
    <w:rsid w:val="00C52C7E"/>
    <w:rsid w:val="00C63F7C"/>
    <w:rsid w:val="00C70544"/>
    <w:rsid w:val="00C777EA"/>
    <w:rsid w:val="00C84842"/>
    <w:rsid w:val="00CA12AB"/>
    <w:rsid w:val="00CA20B6"/>
    <w:rsid w:val="00CA4F98"/>
    <w:rsid w:val="00CB248C"/>
    <w:rsid w:val="00CB67E9"/>
    <w:rsid w:val="00CD5488"/>
    <w:rsid w:val="00CE131D"/>
    <w:rsid w:val="00CE3199"/>
    <w:rsid w:val="00CE5194"/>
    <w:rsid w:val="00CF28F6"/>
    <w:rsid w:val="00D07A24"/>
    <w:rsid w:val="00D13E3D"/>
    <w:rsid w:val="00D1664B"/>
    <w:rsid w:val="00D31AD6"/>
    <w:rsid w:val="00D36F23"/>
    <w:rsid w:val="00D371C4"/>
    <w:rsid w:val="00D375D4"/>
    <w:rsid w:val="00D41E2F"/>
    <w:rsid w:val="00D46B53"/>
    <w:rsid w:val="00D55264"/>
    <w:rsid w:val="00D64C2B"/>
    <w:rsid w:val="00D8154D"/>
    <w:rsid w:val="00D863F5"/>
    <w:rsid w:val="00D96C1B"/>
    <w:rsid w:val="00DA4426"/>
    <w:rsid w:val="00DA75AC"/>
    <w:rsid w:val="00DB3396"/>
    <w:rsid w:val="00DC4EA5"/>
    <w:rsid w:val="00DD3FB1"/>
    <w:rsid w:val="00DE1F9C"/>
    <w:rsid w:val="00DE25AC"/>
    <w:rsid w:val="00E22AC0"/>
    <w:rsid w:val="00E50E9A"/>
    <w:rsid w:val="00E65671"/>
    <w:rsid w:val="00E968C2"/>
    <w:rsid w:val="00EA31FC"/>
    <w:rsid w:val="00EA3237"/>
    <w:rsid w:val="00EA4D0B"/>
    <w:rsid w:val="00EB5472"/>
    <w:rsid w:val="00EC2142"/>
    <w:rsid w:val="00EF5C18"/>
    <w:rsid w:val="00EF713A"/>
    <w:rsid w:val="00F02680"/>
    <w:rsid w:val="00F17E65"/>
    <w:rsid w:val="00F2244E"/>
    <w:rsid w:val="00F22E6A"/>
    <w:rsid w:val="00F2670E"/>
    <w:rsid w:val="00F3228F"/>
    <w:rsid w:val="00F35538"/>
    <w:rsid w:val="00F36821"/>
    <w:rsid w:val="00F57BA0"/>
    <w:rsid w:val="00F84159"/>
    <w:rsid w:val="00F8698A"/>
    <w:rsid w:val="00FE4A56"/>
    <w:rsid w:val="00FE781B"/>
    <w:rsid w:val="00FE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AD621"/>
  <w15:chartTrackingRefBased/>
  <w15:docId w15:val="{B98638FA-D7A2-4F64-AF08-019A6EECD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90E00"/>
    <w:rPr>
      <w:color w:val="0000FF"/>
      <w:u w:val="single"/>
    </w:rPr>
  </w:style>
  <w:style w:type="character" w:customStyle="1" w:styleId="documentskn-mlg1parentContainerleft-box">
    <w:name w:val="document_skn-mlg1_parentContainer_left-box"/>
    <w:basedOn w:val="DefaultParagraphFont"/>
    <w:rsid w:val="000B7FB6"/>
  </w:style>
  <w:style w:type="paragraph" w:customStyle="1" w:styleId="documentskn-mlg1li">
    <w:name w:val="document_skn-mlg1_li"/>
    <w:basedOn w:val="Normal"/>
    <w:rsid w:val="000B7FB6"/>
    <w:pPr>
      <w:pBdr>
        <w:left w:val="none" w:sz="0" w:space="5" w:color="auto"/>
      </w:pBd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EA31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ommons.wikimedia.org/wiki/File:LinkedIn_logo_initials.png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freepngimg.com/png/64770-computer-email-icons-free-hd-imag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proofmart.com/product/github-logo-png-hd-images-transparent-background-free-download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ta\Documents\Custom%20Office%20Templates\Corporate-Modern-Resume-Template-Blac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Corporate-Modern-Resume-Template-Black</Template>
  <TotalTime>179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Taylor</dc:creator>
  <cp:keywords/>
  <dc:description/>
  <cp:lastModifiedBy>Jonathan Taylor</cp:lastModifiedBy>
  <cp:revision>17</cp:revision>
  <cp:lastPrinted>2022-06-11T22:39:00Z</cp:lastPrinted>
  <dcterms:created xsi:type="dcterms:W3CDTF">2022-05-24T02:03:00Z</dcterms:created>
  <dcterms:modified xsi:type="dcterms:W3CDTF">2022-06-14T18:22:00Z</dcterms:modified>
</cp:coreProperties>
</file>